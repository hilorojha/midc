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13110F">
      <w:pPr>
        <w:pStyle w:val="PageTitle"/>
      </w:pPr>
    </w:p>
    <w:p w14:paraId="047659E7" w14:textId="77777777" w:rsidR="009F5790" w:rsidRPr="009F5790" w:rsidRDefault="009F5790" w:rsidP="0013110F">
      <w:pPr>
        <w:pStyle w:val="PageTitle"/>
      </w:pPr>
    </w:p>
    <w:p w14:paraId="4B63A63E" w14:textId="77777777" w:rsidR="009F5790" w:rsidRPr="009F5790" w:rsidRDefault="009F5790" w:rsidP="0013110F">
      <w:pPr>
        <w:pStyle w:val="PageTitle"/>
      </w:pPr>
    </w:p>
    <w:p w14:paraId="48ED829F" w14:textId="77777777" w:rsidR="009F5790" w:rsidRPr="001C4D77" w:rsidRDefault="009F5790" w:rsidP="0013110F">
      <w:pPr>
        <w:pStyle w:val="PageTitle"/>
      </w:pPr>
    </w:p>
    <w:p w14:paraId="5AB8EF64" w14:textId="77777777" w:rsidR="009F5790" w:rsidRPr="001C4D77" w:rsidRDefault="009F5790" w:rsidP="0013110F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13110F">
      <w:pPr>
        <w:pStyle w:val="PageTitle"/>
      </w:pPr>
    </w:p>
    <w:p w14:paraId="03A8A6B3" w14:textId="45C90EC8" w:rsidR="009F5790" w:rsidRPr="001C4D77" w:rsidRDefault="00155339" w:rsidP="0013110F">
      <w:pPr>
        <w:rPr>
          <w:lang w:eastAsia="en-US"/>
        </w:rPr>
      </w:pPr>
      <w:r w:rsidRPr="001C4D77">
        <w:rPr>
          <w:lang w:eastAsia="en-US"/>
        </w:rPr>
        <w:t>DMT/RM01/TMP</w:t>
      </w:r>
    </w:p>
    <w:p w14:paraId="780FD7CC" w14:textId="77777777" w:rsidR="009F5790" w:rsidRPr="009F5790" w:rsidRDefault="009F5790" w:rsidP="0013110F"/>
    <w:p w14:paraId="12D6A4D9" w14:textId="77777777" w:rsidR="009F5790" w:rsidRPr="009F5790" w:rsidRDefault="009F5790" w:rsidP="0013110F"/>
    <w:p w14:paraId="4F7ED659" w14:textId="77777777" w:rsidR="009F5790" w:rsidRPr="009F5790" w:rsidRDefault="009F5790" w:rsidP="0013110F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13110F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58626661" w:rsidR="00B53DC1" w:rsidRPr="009F5790" w:rsidRDefault="00B53DC1" w:rsidP="0013110F">
            <w:r w:rsidRPr="00D3101D">
              <w:t> </w:t>
            </w:r>
            <w:r w:rsidR="0013110F">
              <w:t>PRJ_IssueTrackingSystem</w:t>
            </w:r>
            <w:r w:rsidRPr="00D3101D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13110F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357D28EB" w:rsidR="00B53DC1" w:rsidRPr="0013110F" w:rsidRDefault="00B53DC1" w:rsidP="0013110F">
            <w:pPr>
              <w:rPr>
                <w:i/>
              </w:rPr>
            </w:pPr>
            <w:r w:rsidRPr="009F5790">
              <w:t> </w:t>
            </w:r>
            <w:r w:rsidR="0013110F">
              <w:t>I</w:t>
            </w:r>
            <w:r w:rsidR="0013110F">
              <w:rPr>
                <w:i/>
              </w:rPr>
              <w:t>ssueTrackingSystem</w:t>
            </w:r>
          </w:p>
        </w:tc>
      </w:tr>
    </w:tbl>
    <w:p w14:paraId="1917D496" w14:textId="77777777" w:rsidR="009F5790" w:rsidRPr="009F5790" w:rsidRDefault="009F5790" w:rsidP="0013110F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13110F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13110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13110F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4D169B40" w:rsidR="009F5790" w:rsidRPr="009F5790" w:rsidRDefault="0013110F" w:rsidP="0013110F">
            <w:r>
              <w:t>HILOR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1787431" w:rsidR="009F5790" w:rsidRPr="009F5790" w:rsidRDefault="00D36775" w:rsidP="0013110F">
            <w:r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5C3A86FD" w:rsidR="009F5790" w:rsidRPr="009F5790" w:rsidRDefault="009F5790" w:rsidP="0013110F">
            <w:r w:rsidRPr="009F5790">
              <w:t> </w:t>
            </w:r>
            <w:r w:rsidR="00D36775">
              <w:t>2</w:t>
            </w:r>
            <w:r w:rsidR="008E15A0">
              <w:t>7</w:t>
            </w:r>
            <w:r w:rsidR="008E15A0" w:rsidRPr="008E15A0">
              <w:rPr>
                <w:vertAlign w:val="superscript"/>
              </w:rPr>
              <w:t>th</w:t>
            </w:r>
            <w:r w:rsidR="008E15A0">
              <w:t xml:space="preserve"> </w:t>
            </w:r>
            <w:r w:rsidR="00255D88">
              <w:t>October</w:t>
            </w:r>
            <w:r w:rsidR="00FE568B">
              <w:t>00</w:t>
            </w:r>
            <w:r w:rsidR="00D36775">
              <w:t>, 2017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13110F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13110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13110F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1DAB2198" w:rsidR="008E15A0" w:rsidRPr="009F5790" w:rsidRDefault="008E15A0" w:rsidP="0013110F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1CF2B3A2" w:rsidR="008E15A0" w:rsidRPr="009F5790" w:rsidRDefault="008E15A0" w:rsidP="0013110F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25E21915" w:rsidR="008E15A0" w:rsidRPr="009F5790" w:rsidRDefault="008E15A0" w:rsidP="0013110F"/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13110F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13110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13110F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49347B11" w:rsidR="008E15A0" w:rsidRPr="009F5790" w:rsidRDefault="008E15A0" w:rsidP="0013110F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2A51BDFF" w:rsidR="008E15A0" w:rsidRPr="009F5790" w:rsidRDefault="008E15A0" w:rsidP="0013110F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6DE8FC30" w:rsidR="008E15A0" w:rsidRPr="009F5790" w:rsidRDefault="008E15A0" w:rsidP="0013110F"/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13110F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13110F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13110F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13110F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13110F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13110F">
            <w:r w:rsidRPr="009F5790">
              <w:t> </w:t>
            </w:r>
          </w:p>
        </w:tc>
      </w:tr>
    </w:tbl>
    <w:p w14:paraId="0966AC59" w14:textId="77777777" w:rsidR="009F5790" w:rsidRPr="009F5790" w:rsidRDefault="009F5790" w:rsidP="0013110F">
      <w:r w:rsidRPr="009F5790">
        <w:br w:type="page"/>
      </w:r>
    </w:p>
    <w:p w14:paraId="42EE7ADE" w14:textId="77777777" w:rsidR="009F5790" w:rsidRPr="009F5790" w:rsidRDefault="009F5790" w:rsidP="0013110F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13110F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13110F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13110F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13110F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13110F"/>
        </w:tc>
        <w:tc>
          <w:tcPr>
            <w:tcW w:w="1080" w:type="dxa"/>
          </w:tcPr>
          <w:p w14:paraId="488BB2E9" w14:textId="77777777" w:rsidR="009F5790" w:rsidRPr="009F5790" w:rsidRDefault="009F5790" w:rsidP="0013110F"/>
        </w:tc>
        <w:tc>
          <w:tcPr>
            <w:tcW w:w="1080" w:type="dxa"/>
          </w:tcPr>
          <w:p w14:paraId="325B699D" w14:textId="77777777" w:rsidR="009F5790" w:rsidRPr="009F5790" w:rsidRDefault="009F5790" w:rsidP="0013110F"/>
        </w:tc>
        <w:tc>
          <w:tcPr>
            <w:tcW w:w="1080" w:type="dxa"/>
          </w:tcPr>
          <w:p w14:paraId="77EF851F" w14:textId="77777777" w:rsidR="009F5790" w:rsidRPr="009F5790" w:rsidRDefault="009F5790" w:rsidP="0013110F"/>
        </w:tc>
        <w:tc>
          <w:tcPr>
            <w:tcW w:w="1080" w:type="dxa"/>
          </w:tcPr>
          <w:p w14:paraId="3AD2F557" w14:textId="77777777" w:rsidR="009F5790" w:rsidRPr="009F5790" w:rsidRDefault="009F5790" w:rsidP="0013110F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13110F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13110F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13110F"/>
        </w:tc>
        <w:tc>
          <w:tcPr>
            <w:tcW w:w="1080" w:type="dxa"/>
          </w:tcPr>
          <w:p w14:paraId="3D8D9994" w14:textId="77777777" w:rsidR="009F5790" w:rsidRPr="009F5790" w:rsidRDefault="009F5790" w:rsidP="0013110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13110F"/>
        </w:tc>
        <w:tc>
          <w:tcPr>
            <w:tcW w:w="1080" w:type="dxa"/>
          </w:tcPr>
          <w:p w14:paraId="2BE1FC53" w14:textId="77777777" w:rsidR="009F5790" w:rsidRPr="009F5790" w:rsidRDefault="009F5790" w:rsidP="0013110F"/>
        </w:tc>
        <w:tc>
          <w:tcPr>
            <w:tcW w:w="1080" w:type="dxa"/>
          </w:tcPr>
          <w:p w14:paraId="1799B660" w14:textId="77777777" w:rsidR="009F5790" w:rsidRPr="009F5790" w:rsidRDefault="009F5790" w:rsidP="0013110F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13110F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13110F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13110F"/>
        </w:tc>
        <w:tc>
          <w:tcPr>
            <w:tcW w:w="1080" w:type="dxa"/>
          </w:tcPr>
          <w:p w14:paraId="3645B887" w14:textId="77777777" w:rsidR="009F5790" w:rsidRPr="009F5790" w:rsidRDefault="009F5790" w:rsidP="0013110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13110F"/>
        </w:tc>
        <w:tc>
          <w:tcPr>
            <w:tcW w:w="1080" w:type="dxa"/>
          </w:tcPr>
          <w:p w14:paraId="3A64C6EF" w14:textId="77777777" w:rsidR="009F5790" w:rsidRPr="009F5790" w:rsidRDefault="009F5790" w:rsidP="0013110F"/>
        </w:tc>
        <w:tc>
          <w:tcPr>
            <w:tcW w:w="1080" w:type="dxa"/>
          </w:tcPr>
          <w:p w14:paraId="47308748" w14:textId="77777777" w:rsidR="009F5790" w:rsidRPr="009F5790" w:rsidRDefault="009F5790" w:rsidP="0013110F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13110F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13110F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13110F"/>
        </w:tc>
        <w:tc>
          <w:tcPr>
            <w:tcW w:w="1080" w:type="dxa"/>
          </w:tcPr>
          <w:p w14:paraId="46558018" w14:textId="77777777" w:rsidR="009F5790" w:rsidRPr="009F5790" w:rsidRDefault="009F5790" w:rsidP="0013110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13110F"/>
        </w:tc>
        <w:tc>
          <w:tcPr>
            <w:tcW w:w="1080" w:type="dxa"/>
          </w:tcPr>
          <w:p w14:paraId="3AFC5A5C" w14:textId="77777777" w:rsidR="009F5790" w:rsidRPr="009F5790" w:rsidRDefault="009F5790" w:rsidP="0013110F"/>
        </w:tc>
        <w:tc>
          <w:tcPr>
            <w:tcW w:w="1080" w:type="dxa"/>
          </w:tcPr>
          <w:p w14:paraId="7E23613F" w14:textId="77777777" w:rsidR="009F5790" w:rsidRPr="009F5790" w:rsidRDefault="009F5790" w:rsidP="0013110F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13110F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13110F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13110F"/>
        </w:tc>
        <w:tc>
          <w:tcPr>
            <w:tcW w:w="1080" w:type="dxa"/>
          </w:tcPr>
          <w:p w14:paraId="4D22E910" w14:textId="77777777" w:rsidR="009F5790" w:rsidRPr="009F5790" w:rsidRDefault="009F5790" w:rsidP="0013110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13110F"/>
        </w:tc>
        <w:tc>
          <w:tcPr>
            <w:tcW w:w="1080" w:type="dxa"/>
          </w:tcPr>
          <w:p w14:paraId="6071EC99" w14:textId="77777777" w:rsidR="009F5790" w:rsidRPr="009F5790" w:rsidRDefault="009F5790" w:rsidP="0013110F"/>
        </w:tc>
        <w:tc>
          <w:tcPr>
            <w:tcW w:w="1080" w:type="dxa"/>
          </w:tcPr>
          <w:p w14:paraId="0D8E8B38" w14:textId="77777777" w:rsidR="009F5790" w:rsidRPr="009F5790" w:rsidRDefault="009F5790" w:rsidP="0013110F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13110F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13110F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13110F"/>
        </w:tc>
        <w:tc>
          <w:tcPr>
            <w:tcW w:w="1080" w:type="dxa"/>
          </w:tcPr>
          <w:p w14:paraId="3BC21E42" w14:textId="77777777" w:rsidR="009F5790" w:rsidRPr="009F5790" w:rsidRDefault="009F5790" w:rsidP="0013110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13110F"/>
        </w:tc>
        <w:tc>
          <w:tcPr>
            <w:tcW w:w="1080" w:type="dxa"/>
          </w:tcPr>
          <w:p w14:paraId="718D8944" w14:textId="77777777" w:rsidR="009F5790" w:rsidRPr="009F5790" w:rsidRDefault="009F5790" w:rsidP="0013110F"/>
        </w:tc>
        <w:tc>
          <w:tcPr>
            <w:tcW w:w="1080" w:type="dxa"/>
          </w:tcPr>
          <w:p w14:paraId="5DD7E652" w14:textId="77777777" w:rsidR="009F5790" w:rsidRPr="009F5790" w:rsidRDefault="009F5790" w:rsidP="0013110F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13110F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13110F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13110F"/>
        </w:tc>
        <w:tc>
          <w:tcPr>
            <w:tcW w:w="1080" w:type="dxa"/>
          </w:tcPr>
          <w:p w14:paraId="161B779E" w14:textId="77777777" w:rsidR="009F5790" w:rsidRPr="009F5790" w:rsidRDefault="009F5790" w:rsidP="0013110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13110F"/>
        </w:tc>
        <w:tc>
          <w:tcPr>
            <w:tcW w:w="1080" w:type="dxa"/>
          </w:tcPr>
          <w:p w14:paraId="4BE23196" w14:textId="77777777" w:rsidR="009F5790" w:rsidRPr="009F5790" w:rsidRDefault="009F5790" w:rsidP="0013110F"/>
        </w:tc>
        <w:tc>
          <w:tcPr>
            <w:tcW w:w="1080" w:type="dxa"/>
          </w:tcPr>
          <w:p w14:paraId="3F95224E" w14:textId="77777777" w:rsidR="009F5790" w:rsidRPr="009F5790" w:rsidRDefault="009F5790" w:rsidP="0013110F"/>
        </w:tc>
      </w:tr>
    </w:tbl>
    <w:p w14:paraId="7C85DA30" w14:textId="77777777" w:rsidR="009F5790" w:rsidRPr="009F5790" w:rsidRDefault="009F5790" w:rsidP="0013110F"/>
    <w:p w14:paraId="36105CE6" w14:textId="77777777" w:rsidR="009F5790" w:rsidRPr="009F5790" w:rsidRDefault="009F5790" w:rsidP="0013110F"/>
    <w:p w14:paraId="2CC8A7F7" w14:textId="77777777" w:rsidR="009F5790" w:rsidRPr="009F5790" w:rsidRDefault="009F5790" w:rsidP="0013110F">
      <w:r w:rsidRPr="009F5790">
        <w:t xml:space="preserve">Disclaimer: </w:t>
      </w:r>
    </w:p>
    <w:p w14:paraId="28E0825A" w14:textId="77777777" w:rsidR="009F5790" w:rsidRPr="009F5790" w:rsidRDefault="009F5790" w:rsidP="0013110F"/>
    <w:p w14:paraId="47F58572" w14:textId="6BAC02AC" w:rsidR="009F5790" w:rsidRPr="009F5790" w:rsidRDefault="0013110F" w:rsidP="0013110F">
      <w:r>
        <w:t>The scope of the project ‘Raise Ticket</w:t>
      </w:r>
      <w:r w:rsidR="009F5790" w:rsidRPr="009F5790">
        <w:t>’ is restricted to the contents of this signed off use case.</w:t>
      </w:r>
      <w:r w:rsidR="009F5790" w:rsidRPr="009F5790">
        <w:br w:type="page"/>
      </w:r>
    </w:p>
    <w:p w14:paraId="310D3C95" w14:textId="77777777" w:rsidR="009F5790" w:rsidRPr="005B3604" w:rsidRDefault="009F5790" w:rsidP="0013110F">
      <w:r w:rsidRPr="005B3604">
        <w:lastRenderedPageBreak/>
        <w:t>TABLE OF CONTENTS</w:t>
      </w:r>
    </w:p>
    <w:p w14:paraId="63D9F59F" w14:textId="77777777" w:rsidR="009F5790" w:rsidRPr="009F5790" w:rsidRDefault="009F5790" w:rsidP="0013110F"/>
    <w:p w14:paraId="1E46D9DE" w14:textId="77777777" w:rsidR="0013110F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04982619" w:history="1">
        <w:r w:rsidR="0013110F" w:rsidRPr="00F31061">
          <w:rPr>
            <w:rStyle w:val="Hyperlink"/>
            <w:noProof/>
          </w:rPr>
          <w:t>1.</w:t>
        </w:r>
        <w:r w:rsidR="0013110F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13110F" w:rsidRPr="00F31061">
          <w:rPr>
            <w:rStyle w:val="Hyperlink"/>
            <w:noProof/>
          </w:rPr>
          <w:t>Use Case Name: Login to the Leave Management System</w:t>
        </w:r>
        <w:r w:rsidR="0013110F">
          <w:rPr>
            <w:noProof/>
            <w:webHidden/>
          </w:rPr>
          <w:tab/>
        </w:r>
        <w:r w:rsidR="0013110F">
          <w:rPr>
            <w:noProof/>
            <w:webHidden/>
          </w:rPr>
          <w:fldChar w:fldCharType="begin"/>
        </w:r>
        <w:r w:rsidR="0013110F">
          <w:rPr>
            <w:noProof/>
            <w:webHidden/>
          </w:rPr>
          <w:instrText xml:space="preserve"> PAGEREF _Toc504982619 \h </w:instrText>
        </w:r>
        <w:r w:rsidR="0013110F">
          <w:rPr>
            <w:noProof/>
            <w:webHidden/>
          </w:rPr>
        </w:r>
        <w:r w:rsidR="0013110F">
          <w:rPr>
            <w:noProof/>
            <w:webHidden/>
          </w:rPr>
          <w:fldChar w:fldCharType="separate"/>
        </w:r>
        <w:r w:rsidR="0013110F">
          <w:rPr>
            <w:noProof/>
            <w:webHidden/>
          </w:rPr>
          <w:t>5</w:t>
        </w:r>
        <w:r w:rsidR="0013110F">
          <w:rPr>
            <w:noProof/>
            <w:webHidden/>
          </w:rPr>
          <w:fldChar w:fldCharType="end"/>
        </w:r>
      </w:hyperlink>
    </w:p>
    <w:p w14:paraId="1F20EA59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20" w:history="1">
        <w:r w:rsidRPr="00F3106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CB23DC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21" w:history="1">
        <w:r w:rsidRPr="00F3106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2B8C5C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22" w:history="1">
        <w:r w:rsidRPr="00F3106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46C4E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23" w:history="1">
        <w:r w:rsidRPr="00F31061">
          <w:rPr>
            <w:rStyle w:val="Hyperlink"/>
            <w:noProof/>
          </w:rPr>
          <w:t>4.1  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ABBFBC" w14:textId="77777777" w:rsidR="0013110F" w:rsidRDefault="0013110F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24" w:history="1">
        <w:r w:rsidRPr="00F3106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E74925" w14:textId="77777777" w:rsidR="0013110F" w:rsidRDefault="0013110F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25" w:history="1">
        <w:r w:rsidRPr="00F31061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Alternate Flow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EDCC9B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26" w:history="1">
        <w:r w:rsidRPr="00F31061">
          <w:rPr>
            <w:rStyle w:val="Hyperlink"/>
            <w:noProof/>
          </w:rPr>
          <w:t>Name: successful login to LMS on second attempt AND USER Successfully APLLY LEAVES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CF510B" w14:textId="77777777" w:rsidR="0013110F" w:rsidRDefault="0013110F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27" w:history="1">
        <w:r w:rsidRPr="00F31061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Alternate Flow 2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64DAD9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28" w:history="1">
        <w:r w:rsidRPr="00F31061">
          <w:rPr>
            <w:rStyle w:val="Hyperlink"/>
            <w:noProof/>
          </w:rPr>
          <w:t>Name: Login to the LMS and user Apply for Leaves option and fill correct details second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2CBE74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29" w:history="1">
        <w:r w:rsidRPr="00F31061">
          <w:rPr>
            <w:rStyle w:val="Hyperlink"/>
            <w:noProof/>
          </w:rPr>
          <w:t>Exception Flow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93394B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30" w:history="1">
        <w:r w:rsidRPr="00F31061">
          <w:rPr>
            <w:rStyle w:val="Hyperlink"/>
            <w:noProof/>
          </w:rPr>
          <w:t>Name: Exceeded Login Attempts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099ADC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31" w:history="1">
        <w:r w:rsidRPr="00F31061">
          <w:rPr>
            <w:rStyle w:val="Hyperlink"/>
            <w:noProof/>
          </w:rPr>
          <w:t>Exception Flow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86AEA3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32" w:history="1">
        <w:r w:rsidRPr="00F31061">
          <w:rPr>
            <w:rStyle w:val="Hyperlink"/>
            <w:noProof/>
          </w:rPr>
          <w:t>name: Web Server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E645FC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33" w:history="1">
        <w:r w:rsidRPr="00F31061">
          <w:rPr>
            <w:rStyle w:val="Hyperlink"/>
            <w:noProof/>
          </w:rPr>
          <w:t>Exception Flow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1792D1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34" w:history="1">
        <w:r w:rsidRPr="00F31061">
          <w:rPr>
            <w:rStyle w:val="Hyperlink"/>
            <w:noProof/>
          </w:rPr>
          <w:t>Name: Database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680D3B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35" w:history="1">
        <w:r w:rsidRPr="00F31061">
          <w:rPr>
            <w:rStyle w:val="Hyperlink"/>
            <w:noProof/>
          </w:rPr>
          <w:t>Exception Flow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D057D7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36" w:history="1">
        <w:r w:rsidRPr="00F31061">
          <w:rPr>
            <w:rStyle w:val="Hyperlink"/>
            <w:noProof/>
          </w:rPr>
          <w:t>Name: Network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C6B0EA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37" w:history="1">
        <w:r w:rsidRPr="00F31061">
          <w:rPr>
            <w:rStyle w:val="Hyperlink"/>
            <w:noProof/>
          </w:rPr>
          <w:t>Exception Flow 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7DEABB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38" w:history="1">
        <w:r w:rsidRPr="00F31061">
          <w:rPr>
            <w:rStyle w:val="Hyperlink"/>
            <w:noProof/>
          </w:rPr>
          <w:t>Name: user leaves the apply leave form blank and click on submit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A2ED16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39" w:history="1">
        <w:r w:rsidRPr="00F3106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6E4712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40" w:history="1">
        <w:r w:rsidRPr="00F3106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A974D4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41" w:history="1">
        <w:r w:rsidRPr="00F31061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F3A315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42" w:history="1">
        <w:r w:rsidRPr="00F31061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C45410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43" w:history="1">
        <w:r w:rsidRPr="00F31061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D9D854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44" w:history="1">
        <w:r w:rsidRPr="00F31061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4D0BA6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45" w:history="1">
        <w:r w:rsidRPr="00F31061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C49FF9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46" w:history="1">
        <w:r w:rsidRPr="00F31061">
          <w:rPr>
            <w:rStyle w:val="Hyperlink"/>
            <w:noProof/>
          </w:rPr>
          <w:t>Extension in Alternate Flow 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39BD92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47" w:history="1">
        <w:r w:rsidRPr="00F31061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2A40A9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48" w:history="1">
        <w:r w:rsidRPr="00F31061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FF7D32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49" w:history="1">
        <w:r w:rsidRPr="00F31061">
          <w:rPr>
            <w:rStyle w:val="Hyperlink"/>
            <w:noProof/>
          </w:rPr>
          <w:t>Use Case Diagram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72ACEC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50" w:history="1">
        <w:r w:rsidRPr="00F31061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60B7B1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51" w:history="1">
        <w:r w:rsidRPr="00F31061">
          <w:rPr>
            <w:rStyle w:val="Hyperlink"/>
            <w:noProof/>
          </w:rPr>
          <w:t>Success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73F8F6" w14:textId="77777777" w:rsidR="0013110F" w:rsidRDefault="0013110F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52" w:history="1">
        <w:r w:rsidRPr="00F31061">
          <w:rPr>
            <w:rStyle w:val="Hyperlink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22D25B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53" w:history="1">
        <w:r w:rsidRPr="00F31061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ECB07F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54" w:history="1">
        <w:r w:rsidRPr="00F31061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UI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3BBDE6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55" w:history="1">
        <w:r w:rsidRPr="00F31061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Inter System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F0E3A7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56" w:history="1">
        <w:r w:rsidRPr="00F31061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Integration with an already existing System of the &lt;&lt;Customer&gt;&gt;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5A5D9E" w14:textId="77777777" w:rsidR="0013110F" w:rsidRDefault="0013110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504982657" w:history="1">
        <w:r w:rsidRPr="00F31061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Pr="00F31061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_Toc504982657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13110F">
      <w:r w:rsidRPr="00F42082">
        <w:fldChar w:fldCharType="end"/>
      </w:r>
    </w:p>
    <w:p w14:paraId="74E6C9D8" w14:textId="77777777" w:rsidR="009F5790" w:rsidRPr="009F5790" w:rsidRDefault="009F5790" w:rsidP="0013110F"/>
    <w:p w14:paraId="54DA6AF0" w14:textId="77777777" w:rsidR="009F5790" w:rsidRPr="009F5790" w:rsidRDefault="009F5790" w:rsidP="0013110F"/>
    <w:p w14:paraId="5A45629C" w14:textId="77777777" w:rsidR="009F5790" w:rsidRPr="009F5790" w:rsidRDefault="009F5790" w:rsidP="0013110F"/>
    <w:p w14:paraId="32E4EA51" w14:textId="77777777" w:rsidR="009F5790" w:rsidRPr="009F5790" w:rsidRDefault="009F5790" w:rsidP="0013110F"/>
    <w:p w14:paraId="12FDF1A2" w14:textId="77777777" w:rsidR="009F5790" w:rsidRPr="009F5790" w:rsidRDefault="009F5790" w:rsidP="0013110F"/>
    <w:p w14:paraId="332B7CEA" w14:textId="77777777" w:rsidR="009F5790" w:rsidRPr="009F5790" w:rsidRDefault="009F5790" w:rsidP="0013110F"/>
    <w:p w14:paraId="2663E52A" w14:textId="27A788DA" w:rsidR="009F5790" w:rsidRPr="009F5790" w:rsidRDefault="009F5790" w:rsidP="0013110F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504982619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D36775">
        <w:t>Login to the</w:t>
      </w:r>
      <w:bookmarkEnd w:id="4"/>
      <w:r w:rsidR="0013110F">
        <w:t xml:space="preserve"> Issue Tracking System</w:t>
      </w:r>
      <w:r w:rsidR="0057522F">
        <w:t xml:space="preserve"> </w:t>
      </w:r>
    </w:p>
    <w:p w14:paraId="591A06AB" w14:textId="77777777" w:rsidR="00C84F35" w:rsidRDefault="00C84F35" w:rsidP="0013110F">
      <w:pPr>
        <w:pStyle w:val="BodyText"/>
      </w:pPr>
    </w:p>
    <w:p w14:paraId="3A3F155A" w14:textId="199ED1AD" w:rsidR="00C84F35" w:rsidRDefault="009F5790" w:rsidP="0013110F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13110F">
        <w:t>ITS.USER.RAISETICKET</w:t>
      </w:r>
      <w:r w:rsidR="002F2F8C">
        <w:t>_001</w:t>
      </w:r>
    </w:p>
    <w:p w14:paraId="54821FD2" w14:textId="77777777" w:rsidR="00C84F35" w:rsidRDefault="00C84F35" w:rsidP="0013110F">
      <w:pPr>
        <w:pStyle w:val="BodyText"/>
      </w:pPr>
    </w:p>
    <w:p w14:paraId="29562CDA" w14:textId="4C10054C" w:rsidR="0013110F" w:rsidRDefault="009F5790" w:rsidP="0013110F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>This Use Case desc</w:t>
      </w:r>
      <w:r w:rsidR="00D36775">
        <w:t>ribes the process by which employees</w:t>
      </w:r>
      <w:r w:rsidR="002F2F8C" w:rsidRPr="008E3D20">
        <w:t xml:space="preserve"> log into the </w:t>
      </w:r>
      <w:r w:rsidR="0013110F">
        <w:t>Issue Tracking System</w:t>
      </w:r>
    </w:p>
    <w:p w14:paraId="457BA5FC" w14:textId="52564DEC" w:rsidR="009F5790" w:rsidRPr="009F5790" w:rsidRDefault="0013110F" w:rsidP="0013110F">
      <w:r>
        <w:t>and Raises Ticket</w:t>
      </w:r>
    </w:p>
    <w:p w14:paraId="339B99C7" w14:textId="77777777" w:rsidR="009F5790" w:rsidRPr="009F5790" w:rsidRDefault="009F5790" w:rsidP="0013110F"/>
    <w:p w14:paraId="736729FA" w14:textId="77777777" w:rsidR="009F5790" w:rsidRPr="009F5790" w:rsidRDefault="009F5790" w:rsidP="0013110F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504982620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421EC16E" w:rsidR="009F5790" w:rsidRDefault="00D36775" w:rsidP="0013110F">
      <w:pPr>
        <w:pStyle w:val="ListParagraph"/>
        <w:numPr>
          <w:ilvl w:val="0"/>
          <w:numId w:val="9"/>
        </w:numPr>
      </w:pPr>
      <w:r>
        <w:t>Employee(User)</w:t>
      </w:r>
    </w:p>
    <w:p w14:paraId="4B67A074" w14:textId="77777777" w:rsidR="00C20FBF" w:rsidRPr="009F5790" w:rsidRDefault="00C20FBF" w:rsidP="0013110F">
      <w:pPr>
        <w:pStyle w:val="ListParagraph"/>
      </w:pPr>
    </w:p>
    <w:p w14:paraId="0EC1C799" w14:textId="77777777" w:rsidR="009F5790" w:rsidRPr="009F5790" w:rsidRDefault="009F5790" w:rsidP="0013110F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504982621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3A8CE008" w14:textId="595C9E32" w:rsidR="002F2F8C" w:rsidRPr="008E3D20" w:rsidRDefault="002F2F8C" w:rsidP="0013110F">
      <w:pPr>
        <w:pStyle w:val="ListParagraph"/>
        <w:numPr>
          <w:ilvl w:val="0"/>
          <w:numId w:val="10"/>
        </w:numPr>
      </w:pPr>
      <w:r>
        <w:t>U</w:t>
      </w:r>
      <w:r w:rsidRPr="008E3D20">
        <w:t>ser</w:t>
      </w:r>
      <w:r>
        <w:t xml:space="preserve"> has </w:t>
      </w:r>
      <w:r w:rsidRPr="008E3D20">
        <w:t xml:space="preserve">already registered on </w:t>
      </w:r>
      <w:r>
        <w:t xml:space="preserve">the </w:t>
      </w:r>
      <w:r w:rsidR="00F77762">
        <w:t>Issue Tracking System</w:t>
      </w:r>
    </w:p>
    <w:p w14:paraId="497B63AE" w14:textId="6645F6D9" w:rsidR="002F2F8C" w:rsidRPr="008E3D20" w:rsidRDefault="002F2F8C" w:rsidP="0013110F">
      <w:pPr>
        <w:pStyle w:val="ListParagraph"/>
        <w:numPr>
          <w:ilvl w:val="0"/>
          <w:numId w:val="10"/>
        </w:numPr>
      </w:pPr>
      <w:r>
        <w:t xml:space="preserve">User has entered the valid URL </w:t>
      </w:r>
      <w:r w:rsidRPr="008E3D20">
        <w:t xml:space="preserve">of </w:t>
      </w:r>
      <w:r w:rsidR="00D36775">
        <w:t>Leave Management</w:t>
      </w:r>
      <w:r w:rsidRPr="008E3D20">
        <w:t xml:space="preserve"> System and is directed to the </w:t>
      </w:r>
      <w:r>
        <w:t xml:space="preserve">home page of </w:t>
      </w:r>
      <w:r w:rsidR="00F77762">
        <w:t>ITS</w:t>
      </w:r>
    </w:p>
    <w:p w14:paraId="1DABDCB6" w14:textId="4B63C28E" w:rsidR="002F2F8C" w:rsidRDefault="002F2F8C" w:rsidP="0013110F">
      <w:pPr>
        <w:pStyle w:val="ListParagraph"/>
        <w:numPr>
          <w:ilvl w:val="0"/>
          <w:numId w:val="10"/>
        </w:numPr>
      </w:pPr>
      <w:r>
        <w:t>U</w:t>
      </w:r>
      <w:r w:rsidR="00D36775">
        <w:t>ser has valid user name</w:t>
      </w:r>
      <w:r w:rsidRPr="008E3D20">
        <w:t xml:space="preserve"> and the password</w:t>
      </w:r>
    </w:p>
    <w:p w14:paraId="5FFC8CDC" w14:textId="58F7EEB1" w:rsidR="009F5790" w:rsidRPr="009F5790" w:rsidRDefault="009F5790" w:rsidP="0013110F">
      <w:pPr>
        <w:pStyle w:val="BodyText3"/>
      </w:pPr>
    </w:p>
    <w:p w14:paraId="76B4CB6E" w14:textId="77777777" w:rsidR="009F5790" w:rsidRPr="009F5790" w:rsidRDefault="009F5790" w:rsidP="0013110F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50498262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13110F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504982623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715FC3E8" w14:textId="21639E10" w:rsidR="003E795D" w:rsidRPr="00913ACC" w:rsidRDefault="003E795D" w:rsidP="0013110F">
      <w:pPr>
        <w:pStyle w:val="Footer"/>
      </w:pPr>
      <w:r w:rsidRPr="00913ACC">
        <w:t xml:space="preserve">Name: Successful login to the </w:t>
      </w:r>
      <w:r w:rsidR="00F77762">
        <w:t xml:space="preserve">Issue Tracking System </w:t>
      </w:r>
      <w:r w:rsidR="0057522F">
        <w:t>an</w:t>
      </w:r>
      <w:r w:rsidR="00F77762">
        <w:t>d user successfully raises ticket</w:t>
      </w:r>
      <w:r w:rsidR="0057522F">
        <w:t>.</w:t>
      </w:r>
    </w:p>
    <w:p w14:paraId="01EB9844" w14:textId="77777777" w:rsidR="003E795D" w:rsidRDefault="003E795D" w:rsidP="0013110F"/>
    <w:p w14:paraId="463D1B48" w14:textId="501F7FDF" w:rsidR="003E795D" w:rsidRDefault="003E795D" w:rsidP="0013110F">
      <w:pPr>
        <w:pStyle w:val="ListParagraph"/>
        <w:numPr>
          <w:ilvl w:val="0"/>
          <w:numId w:val="11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D36775">
        <w:t>Leave Management</w:t>
      </w:r>
      <w:r w:rsidRPr="002445D4">
        <w:t xml:space="preserve"> System home page</w:t>
      </w:r>
      <w:r>
        <w:t>.</w:t>
      </w:r>
    </w:p>
    <w:p w14:paraId="314C63F0" w14:textId="77777777" w:rsidR="003E795D" w:rsidRDefault="003E795D" w:rsidP="0013110F">
      <w:pPr>
        <w:pStyle w:val="ListParagraph"/>
        <w:numPr>
          <w:ilvl w:val="0"/>
          <w:numId w:val="11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AA2C34E" w14:textId="77777777" w:rsidR="003E795D" w:rsidRDefault="003E795D" w:rsidP="0013110F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Username</w:t>
      </w:r>
    </w:p>
    <w:p w14:paraId="312B6E5D" w14:textId="77777777" w:rsidR="003E795D" w:rsidRDefault="003E795D" w:rsidP="0013110F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Password</w:t>
      </w:r>
    </w:p>
    <w:p w14:paraId="6A35B642" w14:textId="77777777" w:rsidR="003E795D" w:rsidRDefault="003E795D" w:rsidP="0013110F">
      <w:pPr>
        <w:pStyle w:val="ListParagraph"/>
        <w:numPr>
          <w:ilvl w:val="0"/>
          <w:numId w:val="11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299DDEF7" w14:textId="77777777" w:rsidR="003E795D" w:rsidRPr="00B22A32" w:rsidRDefault="003E795D" w:rsidP="0013110F">
      <w:pPr>
        <w:pStyle w:val="ListParagraph"/>
        <w:numPr>
          <w:ilvl w:val="0"/>
          <w:numId w:val="11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287F6D2B" w14:textId="5270EBEB" w:rsidR="003E795D" w:rsidRDefault="003E795D" w:rsidP="0013110F">
      <w:pPr>
        <w:pStyle w:val="ListParagraph"/>
        <w:numPr>
          <w:ilvl w:val="0"/>
          <w:numId w:val="11"/>
        </w:numPr>
      </w:pPr>
      <w:r w:rsidRPr="00B22A32">
        <w:t>T</w:t>
      </w:r>
      <w:r w:rsidR="00F77762">
        <w:t>he system navigates user to the page having few options.</w:t>
      </w:r>
    </w:p>
    <w:p w14:paraId="79A88E88" w14:textId="052D7BE9" w:rsidR="00F77762" w:rsidRDefault="00F77762" w:rsidP="0013110F">
      <w:pPr>
        <w:pStyle w:val="ListParagraph"/>
        <w:numPr>
          <w:ilvl w:val="0"/>
          <w:numId w:val="11"/>
        </w:numPr>
      </w:pPr>
      <w:r>
        <w:t xml:space="preserve">The user clicks on </w:t>
      </w:r>
      <w:r>
        <w:rPr>
          <w:b/>
        </w:rPr>
        <w:t>Raise New Ticket</w:t>
      </w:r>
      <w:r>
        <w:t>.</w:t>
      </w:r>
    </w:p>
    <w:p w14:paraId="3CF74BB2" w14:textId="3DD7214B" w:rsidR="00F77762" w:rsidRDefault="00F77762" w:rsidP="0013110F">
      <w:pPr>
        <w:pStyle w:val="ListParagraph"/>
        <w:numPr>
          <w:ilvl w:val="0"/>
          <w:numId w:val="11"/>
        </w:numPr>
      </w:pPr>
      <w:r>
        <w:t>A form is displayed.</w:t>
      </w:r>
    </w:p>
    <w:p w14:paraId="761FD263" w14:textId="03B781BE" w:rsidR="00F77762" w:rsidRDefault="00F77762" w:rsidP="0013110F">
      <w:pPr>
        <w:pStyle w:val="ListParagraph"/>
        <w:numPr>
          <w:ilvl w:val="0"/>
          <w:numId w:val="11"/>
        </w:numPr>
      </w:pPr>
      <w:r>
        <w:t>User meed to enter appropriate details.</w:t>
      </w:r>
    </w:p>
    <w:p w14:paraId="01250182" w14:textId="048A13DF" w:rsidR="00F77762" w:rsidRPr="0057522F" w:rsidRDefault="00F77762" w:rsidP="0013110F">
      <w:pPr>
        <w:pStyle w:val="ListParagraph"/>
        <w:numPr>
          <w:ilvl w:val="0"/>
          <w:numId w:val="11"/>
        </w:numPr>
      </w:pPr>
      <w:r>
        <w:t xml:space="preserve">Click on </w:t>
      </w:r>
      <w:r>
        <w:rPr>
          <w:b/>
        </w:rPr>
        <w:t xml:space="preserve">Submit </w:t>
      </w:r>
      <w:r>
        <w:t xml:space="preserve"> button.</w:t>
      </w:r>
    </w:p>
    <w:p w14:paraId="08F058DD" w14:textId="668FA2A6" w:rsidR="009F5790" w:rsidRDefault="00F77762" w:rsidP="00F77762">
      <w:pPr>
        <w:pStyle w:val="CommentText"/>
        <w:numPr>
          <w:ilvl w:val="0"/>
          <w:numId w:val="11"/>
        </w:numPr>
      </w:pPr>
      <w:r w:rsidRPr="00F77762">
        <w:rPr>
          <w:rFonts w:asciiTheme="minorHAnsi" w:hAnsiTheme="minorHAnsi" w:cstheme="minorHAnsi"/>
        </w:rPr>
        <w:t>Ticket is Raised successfully</w:t>
      </w:r>
      <w:r>
        <w:t>.</w:t>
      </w:r>
    </w:p>
    <w:p w14:paraId="1C44495A" w14:textId="77777777" w:rsidR="00F023CC" w:rsidRDefault="00F023CC" w:rsidP="00F023CC">
      <w:pPr>
        <w:pStyle w:val="ListParagraph"/>
        <w:numPr>
          <w:ilvl w:val="0"/>
          <w:numId w:val="11"/>
        </w:numPr>
        <w:rPr>
          <w:noProof/>
          <w:lang w:val="en-IN" w:eastAsia="en-IN"/>
        </w:rPr>
      </w:pPr>
      <w:r w:rsidRPr="00F023CC">
        <w:rPr>
          <w:noProof/>
          <w:lang w:val="en-IN" w:eastAsia="en-IN"/>
        </w:rPr>
        <w:t xml:space="preserve">A unique ticket number </w:t>
      </w:r>
      <w:r>
        <w:rPr>
          <w:noProof/>
          <w:lang w:val="en-IN" w:eastAsia="en-IN"/>
        </w:rPr>
        <w:t>is</w:t>
      </w:r>
      <w:r w:rsidRPr="00F023CC">
        <w:rPr>
          <w:noProof/>
          <w:lang w:val="en-IN" w:eastAsia="en-IN"/>
        </w:rPr>
        <w:t xml:space="preserve"> should be generated once the ticket has been raised successfully by the employee.</w:t>
      </w:r>
    </w:p>
    <w:p w14:paraId="377501CA" w14:textId="292A50D1" w:rsidR="00F023CC" w:rsidRPr="00F023CC" w:rsidRDefault="00F023CC" w:rsidP="00F023CC">
      <w:pPr>
        <w:pStyle w:val="ListParagraph"/>
        <w:numPr>
          <w:ilvl w:val="0"/>
          <w:numId w:val="11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An</w:t>
      </w:r>
      <w:r w:rsidRPr="00F023CC">
        <w:rPr>
          <w:noProof/>
          <w:lang w:val="en-IN" w:eastAsia="en-IN"/>
        </w:rPr>
        <w:t xml:space="preserve"> autogenerated notification </w:t>
      </w:r>
      <w:r>
        <w:rPr>
          <w:noProof/>
          <w:lang w:val="en-IN" w:eastAsia="en-IN"/>
        </w:rPr>
        <w:t>email is</w:t>
      </w:r>
      <w:r w:rsidRPr="00F023CC">
        <w:rPr>
          <w:noProof/>
          <w:lang w:val="en-IN" w:eastAsia="en-IN"/>
        </w:rPr>
        <w:t xml:space="preserve"> se</w:t>
      </w:r>
      <w:r>
        <w:rPr>
          <w:noProof/>
          <w:lang w:val="en-IN" w:eastAsia="en-IN"/>
        </w:rPr>
        <w:t>nt to employee’s manager to seek</w:t>
      </w:r>
      <w:r w:rsidRPr="00F023CC">
        <w:rPr>
          <w:noProof/>
          <w:lang w:val="en-IN" w:eastAsia="en-IN"/>
        </w:rPr>
        <w:t xml:space="preserve"> approval on ticket raised by the employee to process the ticket.</w:t>
      </w:r>
    </w:p>
    <w:p w14:paraId="078DBFF3" w14:textId="77777777" w:rsidR="009F5790" w:rsidRPr="009F5790" w:rsidRDefault="009F5790" w:rsidP="0013110F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lastRenderedPageBreak/>
        <w:t xml:space="preserve"> </w:t>
      </w:r>
      <w:bookmarkStart w:id="33" w:name="_Toc504982624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6D3C21E4" w14:textId="42B45DBC" w:rsidR="0057522F" w:rsidRDefault="009F5790" w:rsidP="0013110F">
      <w:pPr>
        <w:pStyle w:val="StyleHeading2Sub-headingH2ChapterNumberAppendixLetterchnh"/>
        <w:numPr>
          <w:ilvl w:val="2"/>
          <w:numId w:val="8"/>
        </w:numPr>
      </w:pPr>
      <w:bookmarkStart w:id="34" w:name="_Toc165439508"/>
      <w:bookmarkStart w:id="35" w:name="_Toc186019617"/>
      <w:bookmarkStart w:id="36" w:name="_Toc216505521"/>
      <w:bookmarkStart w:id="37" w:name="_Toc141844800"/>
      <w:bookmarkStart w:id="38" w:name="_Toc143500967"/>
      <w:bookmarkStart w:id="39" w:name="_Toc144299918"/>
      <w:bookmarkStart w:id="40" w:name="_Toc145125005"/>
      <w:bookmarkStart w:id="41" w:name="_Toc504982625"/>
      <w:r w:rsidRPr="009F5790">
        <w:t>Alternate Flow 1</w:t>
      </w:r>
      <w:bookmarkEnd w:id="34"/>
      <w:bookmarkEnd w:id="35"/>
      <w:bookmarkEnd w:id="36"/>
      <w:r w:rsidR="00FD5844">
        <w:t>:</w:t>
      </w:r>
      <w:bookmarkEnd w:id="41"/>
    </w:p>
    <w:p w14:paraId="1500B5CB" w14:textId="4472F385" w:rsidR="009F5790" w:rsidRPr="0057522F" w:rsidRDefault="0057522F" w:rsidP="0013110F">
      <w:pPr>
        <w:pStyle w:val="StyleHeading2Sub-headingH2ChapterNumberAppendixLetterchnh"/>
        <w:rPr>
          <w:szCs w:val="22"/>
        </w:rPr>
      </w:pPr>
      <w:bookmarkStart w:id="42" w:name="_Toc504982626"/>
      <w:r>
        <w:t>Name:</w:t>
      </w:r>
      <w:r w:rsidR="00FD5844">
        <w:t xml:space="preserve"> </w:t>
      </w:r>
      <w:r w:rsidR="00BB51C9" w:rsidRPr="008745AD">
        <w:t xml:space="preserve">successful </w:t>
      </w:r>
      <w:r w:rsidR="00F77762">
        <w:t>login to ITS</w:t>
      </w:r>
      <w:r w:rsidR="00BB51C9" w:rsidRPr="008745AD">
        <w:t xml:space="preserve"> on second attempt</w:t>
      </w:r>
      <w:r w:rsidRPr="008745AD">
        <w:t xml:space="preserve"> </w:t>
      </w:r>
      <w:r w:rsidRPr="008745AD">
        <w:rPr>
          <w:szCs w:val="22"/>
        </w:rPr>
        <w:t>AND USER Successfully</w:t>
      </w:r>
      <w:bookmarkEnd w:id="42"/>
      <w:r w:rsidR="00F77762">
        <w:rPr>
          <w:szCs w:val="22"/>
        </w:rPr>
        <w:t xml:space="preserve"> Raises Ticket</w:t>
      </w:r>
    </w:p>
    <w:p w14:paraId="574AE385" w14:textId="77777777" w:rsidR="009F5790" w:rsidRPr="009F5790" w:rsidRDefault="009F5790" w:rsidP="0013110F"/>
    <w:bookmarkEnd w:id="37"/>
    <w:bookmarkEnd w:id="38"/>
    <w:bookmarkEnd w:id="39"/>
    <w:bookmarkEnd w:id="40"/>
    <w:p w14:paraId="7F3EEC89" w14:textId="3E8F4978" w:rsidR="00871582" w:rsidRDefault="00871582" w:rsidP="0013110F">
      <w:pPr>
        <w:pStyle w:val="ListParagraph"/>
        <w:numPr>
          <w:ilvl w:val="0"/>
          <w:numId w:val="12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F77762">
        <w:t xml:space="preserve">Issue Tracking System </w:t>
      </w:r>
      <w:r>
        <w:t>home page</w:t>
      </w:r>
    </w:p>
    <w:p w14:paraId="2C0550F0" w14:textId="77777777" w:rsidR="00871582" w:rsidRDefault="00871582" w:rsidP="0013110F">
      <w:pPr>
        <w:pStyle w:val="ListParagraph"/>
        <w:numPr>
          <w:ilvl w:val="0"/>
          <w:numId w:val="12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62FEC2C1" w14:textId="77777777" w:rsidR="00871582" w:rsidRDefault="00871582" w:rsidP="0013110F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Username</w:t>
      </w:r>
    </w:p>
    <w:p w14:paraId="62824F76" w14:textId="77777777" w:rsidR="00871582" w:rsidRDefault="00871582" w:rsidP="0013110F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Password</w:t>
      </w:r>
    </w:p>
    <w:p w14:paraId="3C2F4A8B" w14:textId="77777777" w:rsidR="00871582" w:rsidRDefault="00871582" w:rsidP="0013110F">
      <w:pPr>
        <w:pStyle w:val="ListParagraph"/>
        <w:numPr>
          <w:ilvl w:val="0"/>
          <w:numId w:val="12"/>
        </w:numPr>
      </w:pPr>
      <w:r>
        <w:t xml:space="preserve">User clicks on the </w:t>
      </w:r>
      <w:r w:rsidRPr="00B22A32">
        <w:t>Login</w:t>
      </w:r>
      <w:r>
        <w:t xml:space="preserve"> button</w:t>
      </w:r>
    </w:p>
    <w:p w14:paraId="7D4B86D1" w14:textId="77777777" w:rsidR="00871582" w:rsidRDefault="00871582" w:rsidP="0013110F">
      <w:pPr>
        <w:pStyle w:val="ListParagraph"/>
        <w:numPr>
          <w:ilvl w:val="0"/>
          <w:numId w:val="12"/>
        </w:numPr>
      </w:pPr>
      <w:r>
        <w:t xml:space="preserve">The system validates </w:t>
      </w:r>
      <w:r w:rsidRPr="00B22A32">
        <w:t>Username</w:t>
      </w:r>
      <w:r>
        <w:t xml:space="preserve"> &amp; </w:t>
      </w:r>
      <w:r w:rsidRPr="00B22A32">
        <w:t>Password</w:t>
      </w:r>
    </w:p>
    <w:p w14:paraId="557FF556" w14:textId="77777777" w:rsidR="00871582" w:rsidRDefault="00871582" w:rsidP="0013110F">
      <w:pPr>
        <w:pStyle w:val="ListParagraph"/>
        <w:numPr>
          <w:ilvl w:val="0"/>
          <w:numId w:val="12"/>
        </w:numPr>
      </w:pPr>
      <w:r>
        <w:t>The system validation fails due to invalid user credentials</w:t>
      </w:r>
    </w:p>
    <w:p w14:paraId="1A024B86" w14:textId="4E2D2B95" w:rsidR="00F77762" w:rsidRDefault="00F77762" w:rsidP="0013110F">
      <w:pPr>
        <w:pStyle w:val="ListParagraph"/>
        <w:numPr>
          <w:ilvl w:val="0"/>
          <w:numId w:val="12"/>
        </w:numPr>
      </w:pPr>
      <w:r>
        <w:t>Displays an error message “</w:t>
      </w:r>
      <w:r w:rsidR="00F023CC" w:rsidRPr="003758A9">
        <w:rPr>
          <w:b/>
          <w:bCs w:val="0"/>
          <w:noProof/>
          <w:lang w:eastAsia="ja-JP"/>
        </w:rPr>
        <w:t>The system could not log you in. Please make sure your username and password are correct.</w:t>
      </w:r>
      <w:r>
        <w:t>”</w:t>
      </w:r>
    </w:p>
    <w:p w14:paraId="19868F1E" w14:textId="141BE1BA" w:rsidR="00FD5844" w:rsidRDefault="00FD5844" w:rsidP="0013110F">
      <w:pPr>
        <w:pStyle w:val="ListParagraph"/>
        <w:numPr>
          <w:ilvl w:val="0"/>
          <w:numId w:val="12"/>
        </w:numPr>
      </w:pPr>
      <w:r>
        <w:t>The system propmts the user to re-enter the username and password</w:t>
      </w:r>
    </w:p>
    <w:p w14:paraId="5A2D3A21" w14:textId="40ED997B" w:rsidR="00FD5844" w:rsidRDefault="00FD5844" w:rsidP="0013110F">
      <w:pPr>
        <w:pStyle w:val="ListParagraph"/>
        <w:numPr>
          <w:ilvl w:val="0"/>
          <w:numId w:val="12"/>
        </w:numPr>
      </w:pPr>
      <w:r>
        <w:t>The step 3 of Basic flow is followed.</w:t>
      </w:r>
    </w:p>
    <w:p w14:paraId="58C0D3DC" w14:textId="77777777" w:rsidR="009F5790" w:rsidRPr="009F5790" w:rsidRDefault="009F5790" w:rsidP="0013110F"/>
    <w:p w14:paraId="48D586D8" w14:textId="77777777" w:rsidR="00580324" w:rsidRDefault="00580324" w:rsidP="0013110F">
      <w:bookmarkStart w:id="43" w:name="_Toc144299927"/>
    </w:p>
    <w:p w14:paraId="017CC480" w14:textId="2C6370CF" w:rsidR="00580324" w:rsidRDefault="00580324" w:rsidP="0013110F">
      <w:pPr>
        <w:pStyle w:val="StyleHeading2Sub-headingH2ChapterNumberAppendixLetterchnh"/>
        <w:numPr>
          <w:ilvl w:val="2"/>
          <w:numId w:val="8"/>
        </w:numPr>
      </w:pPr>
      <w:bookmarkStart w:id="44" w:name="_Toc504982627"/>
      <w:r>
        <w:t>Al</w:t>
      </w:r>
      <w:r w:rsidR="001C2D96">
        <w:t xml:space="preserve">ternate Flow 2 </w:t>
      </w:r>
      <w:r>
        <w:t>:</w:t>
      </w:r>
      <w:bookmarkEnd w:id="44"/>
      <w:r>
        <w:t xml:space="preserve"> </w:t>
      </w:r>
    </w:p>
    <w:p w14:paraId="2A8B1381" w14:textId="5025DDBC" w:rsidR="00580324" w:rsidRDefault="00F023CC" w:rsidP="0013110F">
      <w:pPr>
        <w:pStyle w:val="StyleHeading2Sub-headingH2ChapterNumberAppendixLetterchnh"/>
      </w:pPr>
      <w:bookmarkStart w:id="45" w:name="_Toc504982628"/>
      <w:r>
        <w:t>Name: Login to the ITS and user RAise New Ticket</w:t>
      </w:r>
      <w:r w:rsidR="00580324">
        <w:t xml:space="preserve"> option and fill correct details second time</w:t>
      </w:r>
      <w:bookmarkEnd w:id="45"/>
    </w:p>
    <w:p w14:paraId="7E561DDF" w14:textId="286CC653" w:rsidR="00580324" w:rsidRPr="0057522F" w:rsidRDefault="00580324" w:rsidP="0013110F">
      <w:pPr>
        <w:pStyle w:val="ListParagraph"/>
      </w:pPr>
    </w:p>
    <w:p w14:paraId="059B97F0" w14:textId="4DA7D4C4" w:rsidR="00580324" w:rsidRDefault="00580324" w:rsidP="0013110F">
      <w:pPr>
        <w:pStyle w:val="ListParagraph"/>
        <w:numPr>
          <w:ilvl w:val="0"/>
          <w:numId w:val="27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</w:t>
      </w:r>
      <w:r w:rsidR="00F023CC" w:rsidRPr="00F023CC">
        <w:t xml:space="preserve"> </w:t>
      </w:r>
      <w:r w:rsidR="00F023CC">
        <w:t>Issue Tracking System</w:t>
      </w:r>
      <w:r w:rsidRPr="002445D4">
        <w:t xml:space="preserve"> home page</w:t>
      </w:r>
      <w:r>
        <w:t>.</w:t>
      </w:r>
    </w:p>
    <w:p w14:paraId="3D208297" w14:textId="77777777" w:rsidR="00580324" w:rsidRDefault="00580324" w:rsidP="0013110F">
      <w:pPr>
        <w:pStyle w:val="ListParagraph"/>
        <w:numPr>
          <w:ilvl w:val="0"/>
          <w:numId w:val="2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233EC1BC" w14:textId="77777777" w:rsidR="00580324" w:rsidRDefault="00580324" w:rsidP="0013110F">
      <w:pPr>
        <w:pStyle w:val="ListParagraph"/>
        <w:numPr>
          <w:ilvl w:val="0"/>
          <w:numId w:val="27"/>
        </w:numPr>
      </w:pPr>
      <w:r>
        <w:t xml:space="preserve">User enters </w:t>
      </w:r>
      <w:r w:rsidRPr="00EA7593">
        <w:rPr>
          <w:b/>
        </w:rPr>
        <w:t>Username</w:t>
      </w:r>
    </w:p>
    <w:p w14:paraId="399B0BD5" w14:textId="77777777" w:rsidR="00580324" w:rsidRDefault="00580324" w:rsidP="0013110F">
      <w:pPr>
        <w:pStyle w:val="ListParagraph"/>
        <w:numPr>
          <w:ilvl w:val="0"/>
          <w:numId w:val="27"/>
        </w:numPr>
      </w:pPr>
      <w:r>
        <w:t xml:space="preserve">User enters </w:t>
      </w:r>
      <w:r w:rsidRPr="00EA7593">
        <w:rPr>
          <w:b/>
        </w:rPr>
        <w:t>Password</w:t>
      </w:r>
    </w:p>
    <w:p w14:paraId="0C21CF9C" w14:textId="77777777" w:rsidR="00580324" w:rsidRDefault="00580324" w:rsidP="0013110F">
      <w:pPr>
        <w:pStyle w:val="ListParagraph"/>
        <w:numPr>
          <w:ilvl w:val="0"/>
          <w:numId w:val="27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0826565D" w14:textId="77777777" w:rsidR="00580324" w:rsidRPr="00F023CC" w:rsidRDefault="00580324" w:rsidP="0013110F">
      <w:pPr>
        <w:pStyle w:val="ListParagraph"/>
        <w:numPr>
          <w:ilvl w:val="0"/>
          <w:numId w:val="2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3F1FD38" w14:textId="2A89219D" w:rsidR="00F023CC" w:rsidRPr="00B22A32" w:rsidRDefault="00F023CC" w:rsidP="0013110F">
      <w:pPr>
        <w:pStyle w:val="ListParagraph"/>
        <w:numPr>
          <w:ilvl w:val="0"/>
          <w:numId w:val="27"/>
        </w:numPr>
      </w:pPr>
      <w:r w:rsidRPr="00F023CC">
        <w:t>User clicks on</w:t>
      </w:r>
      <w:r>
        <w:rPr>
          <w:b/>
        </w:rPr>
        <w:t xml:space="preserve"> Raise New Ticket.</w:t>
      </w:r>
    </w:p>
    <w:p w14:paraId="41CBD439" w14:textId="69DB49A4" w:rsidR="00580324" w:rsidRPr="0057522F" w:rsidRDefault="00580324" w:rsidP="0013110F">
      <w:pPr>
        <w:pStyle w:val="ListParagraph"/>
        <w:numPr>
          <w:ilvl w:val="0"/>
          <w:numId w:val="27"/>
        </w:numPr>
      </w:pPr>
      <w:r w:rsidRPr="00B22A32">
        <w:t xml:space="preserve">The system navigates user to the </w:t>
      </w:r>
      <w:r w:rsidR="00F023CC">
        <w:rPr>
          <w:b/>
        </w:rPr>
        <w:t xml:space="preserve">Raise New Ticket </w:t>
      </w:r>
      <w:r w:rsidR="00F023CC">
        <w:t>form.</w:t>
      </w:r>
    </w:p>
    <w:p w14:paraId="43996F84" w14:textId="393CBFBD" w:rsidR="00580324" w:rsidRPr="0057522F" w:rsidRDefault="00F023CC" w:rsidP="0013110F">
      <w:pPr>
        <w:pStyle w:val="ListParagraph"/>
        <w:numPr>
          <w:ilvl w:val="0"/>
          <w:numId w:val="27"/>
        </w:numPr>
      </w:pPr>
      <w:r>
        <w:t>User forge</w:t>
      </w:r>
      <w:r w:rsidR="00580324">
        <w:t>ts to enter</w:t>
      </w:r>
      <w:r>
        <w:t xml:space="preserve"> one of the mandatory fields.</w:t>
      </w:r>
    </w:p>
    <w:p w14:paraId="30CAC35A" w14:textId="5B2D8C1A" w:rsidR="00580324" w:rsidRDefault="00580324" w:rsidP="0013110F">
      <w:pPr>
        <w:pStyle w:val="ListParagraph"/>
        <w:numPr>
          <w:ilvl w:val="0"/>
          <w:numId w:val="27"/>
        </w:numPr>
      </w:pPr>
      <w:r>
        <w:t>User Clicks the Submit Button</w:t>
      </w:r>
    </w:p>
    <w:p w14:paraId="6DB53134" w14:textId="17403DAB" w:rsidR="00580324" w:rsidRDefault="00580324" w:rsidP="0013110F">
      <w:pPr>
        <w:pStyle w:val="ListParagraph"/>
        <w:numPr>
          <w:ilvl w:val="0"/>
          <w:numId w:val="27"/>
        </w:numPr>
      </w:pPr>
      <w:r>
        <w:t>System Prompts the user to enter all the required fields.</w:t>
      </w:r>
    </w:p>
    <w:p w14:paraId="3A5C5647" w14:textId="77777777" w:rsidR="001C2D96" w:rsidRDefault="001C2D96" w:rsidP="0013110F">
      <w:pPr>
        <w:pStyle w:val="ListParagraph"/>
        <w:numPr>
          <w:ilvl w:val="0"/>
          <w:numId w:val="27"/>
        </w:numPr>
      </w:pPr>
      <w:r>
        <w:t>User enters the mandatory fields.</w:t>
      </w:r>
    </w:p>
    <w:p w14:paraId="7DEB825F" w14:textId="18895865" w:rsidR="001C2D96" w:rsidRDefault="001C2D96" w:rsidP="0013110F">
      <w:pPr>
        <w:pStyle w:val="ListParagraph"/>
        <w:numPr>
          <w:ilvl w:val="0"/>
          <w:numId w:val="27"/>
        </w:numPr>
      </w:pPr>
      <w:r>
        <w:t xml:space="preserve">User clicks on submit button. </w:t>
      </w:r>
    </w:p>
    <w:p w14:paraId="6810DE46" w14:textId="31FDE8A9" w:rsidR="001C2D96" w:rsidRDefault="001C2D96" w:rsidP="0013110F">
      <w:pPr>
        <w:pStyle w:val="ListParagraph"/>
        <w:numPr>
          <w:ilvl w:val="0"/>
          <w:numId w:val="27"/>
        </w:numPr>
      </w:pPr>
      <w:r>
        <w:t>System prompts the user and provides h</w:t>
      </w:r>
      <w:r w:rsidR="00F023CC">
        <w:t>im/her with the unique ticket number</w:t>
      </w:r>
      <w:r>
        <w:t>.</w:t>
      </w:r>
    </w:p>
    <w:p w14:paraId="2D6334D5" w14:textId="77777777" w:rsidR="00F168BA" w:rsidRDefault="00F168BA" w:rsidP="00F168BA"/>
    <w:p w14:paraId="15548F62" w14:textId="77777777" w:rsidR="00F168BA" w:rsidRDefault="00F168BA" w:rsidP="00F168BA"/>
    <w:p w14:paraId="680D4F08" w14:textId="77777777" w:rsidR="00F168BA" w:rsidRDefault="00F168BA" w:rsidP="00F168BA"/>
    <w:p w14:paraId="619DDB18" w14:textId="77777777" w:rsidR="00F168BA" w:rsidRPr="0057522F" w:rsidRDefault="00F168BA" w:rsidP="00F168BA"/>
    <w:p w14:paraId="48B922E7" w14:textId="77777777" w:rsidR="00580324" w:rsidRPr="0057522F" w:rsidRDefault="00580324" w:rsidP="0013110F"/>
    <w:p w14:paraId="2F1ECCEC" w14:textId="77777777" w:rsidR="0057522F" w:rsidRPr="002445D4" w:rsidRDefault="0057522F" w:rsidP="0013110F">
      <w:pPr>
        <w:pStyle w:val="ListParagraph"/>
      </w:pPr>
    </w:p>
    <w:p w14:paraId="46DC7092" w14:textId="77777777" w:rsidR="009F5790" w:rsidRPr="009F5790" w:rsidRDefault="009F5790" w:rsidP="0013110F">
      <w:pPr>
        <w:pStyle w:val="infoblue"/>
      </w:pPr>
    </w:p>
    <w:p w14:paraId="7FEB04DA" w14:textId="35CEA100" w:rsidR="00F168BA" w:rsidRDefault="00F168BA" w:rsidP="00F168BA">
      <w:pPr>
        <w:pStyle w:val="StyleHeading2Sub-headingH2ChapterNumberAppendixLetterchnh"/>
        <w:numPr>
          <w:ilvl w:val="2"/>
          <w:numId w:val="8"/>
        </w:numPr>
      </w:pPr>
      <w:r>
        <w:lastRenderedPageBreak/>
        <w:t>Al</w:t>
      </w:r>
      <w:r>
        <w:t>ternate Flow 3</w:t>
      </w:r>
      <w:r>
        <w:t xml:space="preserve"> : </w:t>
      </w:r>
    </w:p>
    <w:p w14:paraId="762616EE" w14:textId="3E10F6DA" w:rsidR="00F168BA" w:rsidRDefault="00F168BA" w:rsidP="00F168BA">
      <w:pPr>
        <w:pStyle w:val="StyleHeading2Sub-headingH2ChapterNumberAppendixLetterchnh"/>
      </w:pPr>
      <w:r>
        <w:t>Name: Login to the ITS and user RAise New Ticket option</w:t>
      </w:r>
      <w:r>
        <w:t xml:space="preserve"> and fill correct details third</w:t>
      </w:r>
      <w:r>
        <w:t xml:space="preserve"> time</w:t>
      </w:r>
    </w:p>
    <w:p w14:paraId="2E4A8C7E" w14:textId="77777777" w:rsidR="00F168BA" w:rsidRPr="0057522F" w:rsidRDefault="00F168BA" w:rsidP="00F168BA">
      <w:pPr>
        <w:pStyle w:val="ListParagraph"/>
      </w:pPr>
    </w:p>
    <w:p w14:paraId="7CFC8421" w14:textId="74931CB6" w:rsidR="00F168BA" w:rsidRDefault="00F168BA" w:rsidP="00F168BA">
      <w:pPr>
        <w:pStyle w:val="ListParagraph"/>
        <w:numPr>
          <w:ilvl w:val="0"/>
          <w:numId w:val="29"/>
        </w:numPr>
      </w:pPr>
      <w:r w:rsidRPr="002445D4">
        <w:t xml:space="preserve">User clicks on the </w:t>
      </w:r>
      <w:r w:rsidRPr="00F168BA">
        <w:rPr>
          <w:b/>
        </w:rPr>
        <w:t>Login</w:t>
      </w:r>
      <w:r w:rsidRPr="002445D4">
        <w:t xml:space="preserve"> link on the</w:t>
      </w:r>
      <w:r w:rsidRPr="00F023CC">
        <w:t xml:space="preserve"> </w:t>
      </w:r>
      <w:r>
        <w:t>Issue Tracking System</w:t>
      </w:r>
      <w:r w:rsidRPr="002445D4">
        <w:t xml:space="preserve"> home page</w:t>
      </w:r>
      <w:r>
        <w:t>.</w:t>
      </w:r>
    </w:p>
    <w:p w14:paraId="7E65D554" w14:textId="77777777" w:rsidR="00F168BA" w:rsidRDefault="00F168BA" w:rsidP="00F168BA">
      <w:pPr>
        <w:pStyle w:val="ListParagraph"/>
        <w:numPr>
          <w:ilvl w:val="0"/>
          <w:numId w:val="29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23B5F4B9" w14:textId="77777777" w:rsidR="00F168BA" w:rsidRDefault="00F168BA" w:rsidP="00F168BA">
      <w:pPr>
        <w:pStyle w:val="ListParagraph"/>
        <w:numPr>
          <w:ilvl w:val="0"/>
          <w:numId w:val="29"/>
        </w:numPr>
      </w:pPr>
      <w:r>
        <w:t xml:space="preserve">User enters </w:t>
      </w:r>
      <w:r w:rsidRPr="00EA7593">
        <w:rPr>
          <w:b/>
        </w:rPr>
        <w:t>Username</w:t>
      </w:r>
    </w:p>
    <w:p w14:paraId="167A24C4" w14:textId="77777777" w:rsidR="00F168BA" w:rsidRDefault="00F168BA" w:rsidP="00F168BA">
      <w:pPr>
        <w:pStyle w:val="ListParagraph"/>
        <w:numPr>
          <w:ilvl w:val="0"/>
          <w:numId w:val="29"/>
        </w:numPr>
      </w:pPr>
      <w:r>
        <w:t xml:space="preserve">User enters </w:t>
      </w:r>
      <w:r w:rsidRPr="00EA7593">
        <w:rPr>
          <w:b/>
        </w:rPr>
        <w:t>Password</w:t>
      </w:r>
    </w:p>
    <w:p w14:paraId="66E13896" w14:textId="77777777" w:rsidR="00F168BA" w:rsidRDefault="00F168BA" w:rsidP="00F168BA">
      <w:pPr>
        <w:pStyle w:val="ListParagraph"/>
        <w:numPr>
          <w:ilvl w:val="0"/>
          <w:numId w:val="29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6944B3F9" w14:textId="77777777" w:rsidR="00F168BA" w:rsidRPr="00F023CC" w:rsidRDefault="00F168BA" w:rsidP="00F168BA">
      <w:pPr>
        <w:pStyle w:val="ListParagraph"/>
        <w:numPr>
          <w:ilvl w:val="0"/>
          <w:numId w:val="29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0BB93D5D" w14:textId="77777777" w:rsidR="00F168BA" w:rsidRPr="00B22A32" w:rsidRDefault="00F168BA" w:rsidP="00F168BA">
      <w:pPr>
        <w:pStyle w:val="ListParagraph"/>
        <w:numPr>
          <w:ilvl w:val="0"/>
          <w:numId w:val="29"/>
        </w:numPr>
      </w:pPr>
      <w:r w:rsidRPr="00F023CC">
        <w:t>User clicks on</w:t>
      </w:r>
      <w:r>
        <w:rPr>
          <w:b/>
        </w:rPr>
        <w:t xml:space="preserve"> Raise New Ticket.</w:t>
      </w:r>
    </w:p>
    <w:p w14:paraId="5C73CD75" w14:textId="77777777" w:rsidR="00F168BA" w:rsidRPr="0057522F" w:rsidRDefault="00F168BA" w:rsidP="00F168BA">
      <w:pPr>
        <w:pStyle w:val="ListParagraph"/>
        <w:numPr>
          <w:ilvl w:val="0"/>
          <w:numId w:val="29"/>
        </w:numPr>
      </w:pPr>
      <w:r w:rsidRPr="00B22A32">
        <w:t xml:space="preserve">The system navigates user to the </w:t>
      </w:r>
      <w:r>
        <w:rPr>
          <w:b/>
        </w:rPr>
        <w:t xml:space="preserve">Raise New Ticket </w:t>
      </w:r>
      <w:r>
        <w:t>form.</w:t>
      </w:r>
    </w:p>
    <w:p w14:paraId="619DF5F1" w14:textId="0A120B3C" w:rsidR="00F168BA" w:rsidRDefault="00F168BA" w:rsidP="00F168BA">
      <w:pPr>
        <w:pStyle w:val="ListParagraph"/>
        <w:numPr>
          <w:ilvl w:val="0"/>
          <w:numId w:val="29"/>
        </w:numPr>
      </w:pPr>
      <w:r>
        <w:t xml:space="preserve">User </w:t>
      </w:r>
      <w:r>
        <w:t>enter</w:t>
      </w:r>
      <w:r>
        <w:t>s details of all</w:t>
      </w:r>
      <w:r>
        <w:t xml:space="preserve"> the mandatory fields.</w:t>
      </w:r>
    </w:p>
    <w:p w14:paraId="4C39B88C" w14:textId="12A37935" w:rsidR="00F168BA" w:rsidRPr="00F168BA" w:rsidRDefault="00F168BA" w:rsidP="00F168BA">
      <w:pPr>
        <w:pStyle w:val="ListParagraph"/>
        <w:numPr>
          <w:ilvl w:val="0"/>
          <w:numId w:val="29"/>
        </w:numPr>
      </w:pPr>
      <w:r>
        <w:t xml:space="preserve">User attaches a file with extension other than </w:t>
      </w:r>
      <w:r w:rsidRPr="00F168BA">
        <w:rPr>
          <w:b/>
          <w:noProof/>
          <w:lang w:val="en-IN" w:eastAsia="en-IN"/>
        </w:rPr>
        <w:t>.jpg</w:t>
      </w:r>
      <w:r w:rsidRPr="003758A9">
        <w:rPr>
          <w:noProof/>
          <w:lang w:val="en-IN" w:eastAsia="en-IN"/>
        </w:rPr>
        <w:t xml:space="preserve">, </w:t>
      </w:r>
      <w:r w:rsidRPr="00F168BA">
        <w:rPr>
          <w:b/>
          <w:noProof/>
          <w:lang w:val="en-IN" w:eastAsia="en-IN"/>
        </w:rPr>
        <w:t>.gif</w:t>
      </w:r>
      <w:r w:rsidRPr="003758A9">
        <w:rPr>
          <w:noProof/>
          <w:lang w:val="en-IN" w:eastAsia="en-IN"/>
        </w:rPr>
        <w:t xml:space="preserve"> and </w:t>
      </w:r>
      <w:r w:rsidRPr="00F168BA">
        <w:rPr>
          <w:b/>
          <w:noProof/>
          <w:lang w:val="en-IN" w:eastAsia="en-IN"/>
        </w:rPr>
        <w:t>.doc</w:t>
      </w:r>
      <w:r>
        <w:rPr>
          <w:b/>
          <w:noProof/>
          <w:lang w:val="en-IN" w:eastAsia="en-IN"/>
        </w:rPr>
        <w:t>.</w:t>
      </w:r>
    </w:p>
    <w:p w14:paraId="246D9B28" w14:textId="63202B9E" w:rsidR="00F168BA" w:rsidRPr="00F168BA" w:rsidRDefault="00F168BA" w:rsidP="00F168BA">
      <w:pPr>
        <w:pStyle w:val="ListParagraph"/>
        <w:numPr>
          <w:ilvl w:val="0"/>
          <w:numId w:val="29"/>
        </w:numPr>
      </w:pPr>
      <w:r w:rsidRPr="00F168BA">
        <w:rPr>
          <w:noProof/>
          <w:lang w:val="en-IN" w:eastAsia="en-IN"/>
        </w:rPr>
        <w:t>User clicks on submit button</w:t>
      </w:r>
      <w:r>
        <w:rPr>
          <w:noProof/>
          <w:lang w:val="en-IN" w:eastAsia="en-IN"/>
        </w:rPr>
        <w:t>.</w:t>
      </w:r>
    </w:p>
    <w:p w14:paraId="2CB28B45" w14:textId="6B1C5353" w:rsidR="00F168BA" w:rsidRPr="00F168BA" w:rsidRDefault="00F168BA" w:rsidP="00F168BA">
      <w:pPr>
        <w:pStyle w:val="ListParagraph"/>
        <w:numPr>
          <w:ilvl w:val="0"/>
          <w:numId w:val="30"/>
        </w:numPr>
      </w:pPr>
      <w:r w:rsidRPr="00F168BA">
        <w:rPr>
          <w:noProof/>
          <w:lang w:val="en-IN" w:eastAsia="en-IN"/>
        </w:rPr>
        <w:t>The system doe</w:t>
      </w:r>
      <w:r w:rsidRPr="00F168BA">
        <w:rPr>
          <w:noProof/>
          <w:lang w:val="en-IN" w:eastAsia="en-IN"/>
        </w:rPr>
        <w:t>s not accept the attachment</w:t>
      </w:r>
    </w:p>
    <w:p w14:paraId="0D5F8426" w14:textId="589597B4" w:rsidR="00F168BA" w:rsidRPr="00F168BA" w:rsidRDefault="00F168BA" w:rsidP="00F168BA">
      <w:pPr>
        <w:pStyle w:val="ListParagraph"/>
        <w:numPr>
          <w:ilvl w:val="0"/>
          <w:numId w:val="30"/>
        </w:numPr>
      </w:pPr>
      <w:r>
        <w:rPr>
          <w:noProof/>
          <w:lang w:val="en-IN" w:eastAsia="en-IN"/>
        </w:rPr>
        <w:t xml:space="preserve">User removes it by clicking on </w:t>
      </w:r>
      <w:r>
        <w:rPr>
          <w:b/>
          <w:noProof/>
          <w:lang w:val="en-IN" w:eastAsia="en-IN"/>
        </w:rPr>
        <w:t>Clear Attachments</w:t>
      </w:r>
      <w:r>
        <w:rPr>
          <w:noProof/>
          <w:lang w:val="en-IN" w:eastAsia="en-IN"/>
        </w:rPr>
        <w:t>.</w:t>
      </w:r>
    </w:p>
    <w:p w14:paraId="4E96410D" w14:textId="77777777" w:rsidR="00F168BA" w:rsidRDefault="00F168BA" w:rsidP="00F168BA">
      <w:pPr>
        <w:pStyle w:val="ListParagraph"/>
        <w:numPr>
          <w:ilvl w:val="0"/>
          <w:numId w:val="30"/>
        </w:numPr>
      </w:pPr>
      <w:r>
        <w:t>User attaches correct file.</w:t>
      </w:r>
    </w:p>
    <w:p w14:paraId="5D7F7189" w14:textId="754A6045" w:rsidR="00F168BA" w:rsidRDefault="00F168BA" w:rsidP="00F168BA">
      <w:pPr>
        <w:pStyle w:val="ListParagraph"/>
        <w:numPr>
          <w:ilvl w:val="0"/>
          <w:numId w:val="30"/>
        </w:numPr>
      </w:pPr>
      <w:r>
        <w:t xml:space="preserve">User clicks on submit button. </w:t>
      </w:r>
    </w:p>
    <w:p w14:paraId="7D336D42" w14:textId="77777777" w:rsidR="00F168BA" w:rsidRPr="0057522F" w:rsidRDefault="00F168BA" w:rsidP="00F168BA">
      <w:pPr>
        <w:pStyle w:val="ListParagraph"/>
        <w:numPr>
          <w:ilvl w:val="0"/>
          <w:numId w:val="30"/>
        </w:numPr>
      </w:pPr>
      <w:r>
        <w:t>System prompts the user and provides him/her with the unique ticket number.</w:t>
      </w:r>
    </w:p>
    <w:p w14:paraId="38F36AAC" w14:textId="77777777" w:rsidR="00F168BA" w:rsidRPr="0057522F" w:rsidRDefault="00F168BA" w:rsidP="00F168BA"/>
    <w:p w14:paraId="0F03F8BC" w14:textId="77777777" w:rsidR="009F5790" w:rsidRPr="009F5790" w:rsidRDefault="009F5790" w:rsidP="0013110F"/>
    <w:p w14:paraId="6E3363F0" w14:textId="77777777" w:rsidR="006712D7" w:rsidRDefault="006712D7" w:rsidP="006712D7">
      <w:pPr>
        <w:pStyle w:val="StyleHeading2Sub-headingH2ChapterNumberAppendixLetterchnh"/>
        <w:numPr>
          <w:ilvl w:val="2"/>
          <w:numId w:val="8"/>
        </w:numPr>
      </w:pPr>
      <w:bookmarkStart w:id="46" w:name="_Toc504982629"/>
      <w:r>
        <w:t xml:space="preserve">Alternate Flow 4 : </w:t>
      </w:r>
    </w:p>
    <w:p w14:paraId="448DEBEB" w14:textId="77777777" w:rsidR="006712D7" w:rsidRDefault="006712D7" w:rsidP="006712D7">
      <w:pPr>
        <w:pStyle w:val="StyleHeading2Sub-headingH2ChapterNumberAppendixLetterchnh"/>
      </w:pPr>
      <w:r>
        <w:t>Name: Exceeded extention number length</w:t>
      </w:r>
    </w:p>
    <w:p w14:paraId="13A0686C" w14:textId="77777777" w:rsidR="006712D7" w:rsidRDefault="006712D7" w:rsidP="006712D7">
      <w:pPr>
        <w:pStyle w:val="ListParagraph"/>
        <w:numPr>
          <w:ilvl w:val="0"/>
          <w:numId w:val="31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>
        <w:t>Leave Management</w:t>
      </w:r>
      <w:r w:rsidRPr="002445D4">
        <w:t xml:space="preserve"> System home page</w:t>
      </w:r>
      <w:r>
        <w:t>.</w:t>
      </w:r>
    </w:p>
    <w:p w14:paraId="0BD2A6BE" w14:textId="77777777" w:rsidR="006712D7" w:rsidRDefault="006712D7" w:rsidP="006712D7">
      <w:pPr>
        <w:pStyle w:val="ListParagraph"/>
        <w:numPr>
          <w:ilvl w:val="0"/>
          <w:numId w:val="31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2B5380A5" w14:textId="77777777" w:rsidR="006712D7" w:rsidRDefault="006712D7" w:rsidP="006712D7">
      <w:pPr>
        <w:pStyle w:val="ListParagraph"/>
        <w:numPr>
          <w:ilvl w:val="0"/>
          <w:numId w:val="31"/>
        </w:numPr>
      </w:pPr>
      <w:r>
        <w:t xml:space="preserve">User enters </w:t>
      </w:r>
      <w:r w:rsidRPr="00EA7593">
        <w:rPr>
          <w:b/>
        </w:rPr>
        <w:t>Username</w:t>
      </w:r>
    </w:p>
    <w:p w14:paraId="3D7B0791" w14:textId="77777777" w:rsidR="006712D7" w:rsidRDefault="006712D7" w:rsidP="006712D7">
      <w:pPr>
        <w:pStyle w:val="ListParagraph"/>
        <w:numPr>
          <w:ilvl w:val="0"/>
          <w:numId w:val="31"/>
        </w:numPr>
      </w:pPr>
      <w:r>
        <w:t xml:space="preserve">User enters </w:t>
      </w:r>
      <w:r w:rsidRPr="00EA7593">
        <w:rPr>
          <w:b/>
        </w:rPr>
        <w:t>Password</w:t>
      </w:r>
    </w:p>
    <w:p w14:paraId="33DE2669" w14:textId="77777777" w:rsidR="006712D7" w:rsidRDefault="006712D7" w:rsidP="006712D7">
      <w:pPr>
        <w:pStyle w:val="ListParagraph"/>
        <w:numPr>
          <w:ilvl w:val="0"/>
          <w:numId w:val="31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6C7450B9" w14:textId="77777777" w:rsidR="006712D7" w:rsidRPr="00B22A32" w:rsidRDefault="006712D7" w:rsidP="006712D7">
      <w:pPr>
        <w:pStyle w:val="ListParagraph"/>
        <w:numPr>
          <w:ilvl w:val="0"/>
          <w:numId w:val="31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4549CD75" w14:textId="77777777" w:rsidR="006712D7" w:rsidRDefault="006712D7" w:rsidP="006712D7">
      <w:pPr>
        <w:pStyle w:val="ListParagraph"/>
        <w:numPr>
          <w:ilvl w:val="0"/>
          <w:numId w:val="31"/>
        </w:numPr>
      </w:pPr>
      <w:r w:rsidRPr="00B22A32">
        <w:t>T</w:t>
      </w:r>
      <w:r>
        <w:t>he system navigates user to the page having few options.</w:t>
      </w:r>
    </w:p>
    <w:p w14:paraId="3B5BCBE9" w14:textId="77777777" w:rsidR="006712D7" w:rsidRDefault="006712D7" w:rsidP="006712D7">
      <w:pPr>
        <w:pStyle w:val="ListParagraph"/>
        <w:numPr>
          <w:ilvl w:val="0"/>
          <w:numId w:val="31"/>
        </w:numPr>
      </w:pPr>
      <w:r>
        <w:t xml:space="preserve">The user clicks on </w:t>
      </w:r>
      <w:r>
        <w:rPr>
          <w:b/>
        </w:rPr>
        <w:t>Raise New Ticket</w:t>
      </w:r>
      <w:r>
        <w:t>.</w:t>
      </w:r>
    </w:p>
    <w:p w14:paraId="4BAA6B48" w14:textId="77777777" w:rsidR="006712D7" w:rsidRDefault="006712D7" w:rsidP="006712D7">
      <w:pPr>
        <w:pStyle w:val="ListParagraph"/>
        <w:numPr>
          <w:ilvl w:val="0"/>
          <w:numId w:val="31"/>
        </w:numPr>
      </w:pPr>
      <w:r>
        <w:t>A form is displayed.</w:t>
      </w:r>
    </w:p>
    <w:p w14:paraId="63E2877D" w14:textId="77777777" w:rsidR="006712D7" w:rsidRDefault="006712D7" w:rsidP="006712D7">
      <w:pPr>
        <w:pStyle w:val="ListParagraph"/>
        <w:numPr>
          <w:ilvl w:val="0"/>
          <w:numId w:val="31"/>
        </w:numPr>
      </w:pPr>
      <w:r>
        <w:t>User need to enter appropriate details.</w:t>
      </w:r>
    </w:p>
    <w:p w14:paraId="0474BA8E" w14:textId="77777777" w:rsidR="006712D7" w:rsidRDefault="006712D7" w:rsidP="006712D7">
      <w:pPr>
        <w:pStyle w:val="ListParagraph"/>
        <w:numPr>
          <w:ilvl w:val="0"/>
          <w:numId w:val="31"/>
        </w:numPr>
      </w:pPr>
      <w:r>
        <w:t>User enters extention number more then 4 digits.</w:t>
      </w:r>
    </w:p>
    <w:p w14:paraId="0D257B88" w14:textId="77777777" w:rsidR="006712D7" w:rsidRDefault="006712D7" w:rsidP="006712D7">
      <w:pPr>
        <w:pStyle w:val="ListParagraph"/>
        <w:numPr>
          <w:ilvl w:val="0"/>
          <w:numId w:val="31"/>
        </w:numPr>
      </w:pPr>
      <w:r>
        <w:t>System promts an error message.</w:t>
      </w:r>
    </w:p>
    <w:p w14:paraId="7200CEBE" w14:textId="77777777" w:rsidR="006712D7" w:rsidRDefault="006712D7" w:rsidP="006712D7">
      <w:pPr>
        <w:pStyle w:val="ListParagraph"/>
        <w:numPr>
          <w:ilvl w:val="0"/>
          <w:numId w:val="31"/>
        </w:numPr>
      </w:pPr>
      <w:r>
        <w:t>User enters valid number.</w:t>
      </w:r>
    </w:p>
    <w:p w14:paraId="24085406" w14:textId="77777777" w:rsidR="006712D7" w:rsidRPr="0057522F" w:rsidRDefault="006712D7" w:rsidP="006712D7">
      <w:pPr>
        <w:pStyle w:val="ListParagraph"/>
        <w:numPr>
          <w:ilvl w:val="0"/>
          <w:numId w:val="31"/>
        </w:numPr>
      </w:pPr>
      <w:r>
        <w:t xml:space="preserve">Click on </w:t>
      </w:r>
      <w:r>
        <w:rPr>
          <w:b/>
        </w:rPr>
        <w:t xml:space="preserve">Submit </w:t>
      </w:r>
      <w:r>
        <w:t xml:space="preserve"> button.</w:t>
      </w:r>
    </w:p>
    <w:p w14:paraId="6E8C2D8A" w14:textId="77777777" w:rsidR="006712D7" w:rsidRDefault="006712D7" w:rsidP="006712D7">
      <w:pPr>
        <w:pStyle w:val="CommentText"/>
        <w:numPr>
          <w:ilvl w:val="0"/>
          <w:numId w:val="31"/>
        </w:numPr>
      </w:pPr>
      <w:r w:rsidRPr="00F77762">
        <w:rPr>
          <w:rFonts w:asciiTheme="minorHAnsi" w:hAnsiTheme="minorHAnsi" w:cstheme="minorHAnsi"/>
        </w:rPr>
        <w:t>Ticket is Raised successfully</w:t>
      </w:r>
      <w:r>
        <w:rPr>
          <w:rFonts w:asciiTheme="minorHAnsi" w:hAnsiTheme="minorHAnsi" w:cstheme="minorHAnsi"/>
        </w:rPr>
        <w:t xml:space="preserve"> with a unique ticket number</w:t>
      </w:r>
      <w:r>
        <w:t>.</w:t>
      </w:r>
    </w:p>
    <w:p w14:paraId="12BBEC4A" w14:textId="7EB79671" w:rsidR="006712D7" w:rsidRDefault="006712D7" w:rsidP="006712D7">
      <w:pPr>
        <w:pStyle w:val="StyleHeading2Sub-headingH2ChapterNumberAppendixLetterchnh"/>
        <w:numPr>
          <w:ilvl w:val="2"/>
          <w:numId w:val="8"/>
        </w:numPr>
      </w:pPr>
      <w:r>
        <w:lastRenderedPageBreak/>
        <w:t>Al</w:t>
      </w:r>
      <w:r>
        <w:t>ternate Flow 5</w:t>
      </w:r>
      <w:r>
        <w:t xml:space="preserve"> : </w:t>
      </w:r>
    </w:p>
    <w:p w14:paraId="4E648EC0" w14:textId="59EE35F1" w:rsidR="006712D7" w:rsidRDefault="006712D7" w:rsidP="006712D7">
      <w:pPr>
        <w:pStyle w:val="StyleHeading2Sub-headingH2ChapterNumberAppendixLetterchnh"/>
      </w:pPr>
      <w:r>
        <w:t xml:space="preserve">Name: Exceeded </w:t>
      </w:r>
      <w:r>
        <w:t>mobile</w:t>
      </w:r>
      <w:r>
        <w:t xml:space="preserve"> number length</w:t>
      </w:r>
    </w:p>
    <w:p w14:paraId="02C53A9D" w14:textId="28F170E7" w:rsidR="006712D7" w:rsidRDefault="00D771E4" w:rsidP="00D771E4">
      <w:pPr>
        <w:ind w:left="360"/>
      </w:pPr>
      <w:r>
        <w:t>1.</w:t>
      </w:r>
      <w:r w:rsidR="006712D7" w:rsidRPr="002445D4">
        <w:t xml:space="preserve">User clicks on the </w:t>
      </w:r>
      <w:r w:rsidR="006712D7" w:rsidRPr="00D771E4">
        <w:rPr>
          <w:b/>
        </w:rPr>
        <w:t>Login</w:t>
      </w:r>
      <w:r w:rsidR="006712D7" w:rsidRPr="002445D4">
        <w:t xml:space="preserve"> link on the </w:t>
      </w:r>
      <w:r w:rsidR="006712D7">
        <w:t>Leave Management</w:t>
      </w:r>
      <w:r w:rsidR="006712D7" w:rsidRPr="002445D4">
        <w:t xml:space="preserve"> System home page</w:t>
      </w:r>
      <w:r w:rsidR="006712D7">
        <w:t>.</w:t>
      </w:r>
    </w:p>
    <w:p w14:paraId="63664ADC" w14:textId="0D30E0CC" w:rsidR="006712D7" w:rsidRDefault="00D771E4" w:rsidP="00D771E4">
      <w:pPr>
        <w:ind w:left="360"/>
      </w:pPr>
      <w:r>
        <w:t>2.</w:t>
      </w:r>
      <w:r w:rsidR="006712D7">
        <w:t xml:space="preserve">The system displays </w:t>
      </w:r>
      <w:r w:rsidR="006712D7" w:rsidRPr="00D771E4">
        <w:rPr>
          <w:b/>
        </w:rPr>
        <w:t>Login</w:t>
      </w:r>
      <w:r w:rsidR="006712D7">
        <w:t xml:space="preserve"> page</w:t>
      </w:r>
    </w:p>
    <w:p w14:paraId="6652D21B" w14:textId="04EF5517" w:rsidR="006712D7" w:rsidRDefault="00D771E4" w:rsidP="00D771E4">
      <w:pPr>
        <w:ind w:left="360"/>
      </w:pPr>
      <w:r>
        <w:t>3.</w:t>
      </w:r>
      <w:r w:rsidR="006712D7">
        <w:t xml:space="preserve">User enters </w:t>
      </w:r>
      <w:r w:rsidR="006712D7" w:rsidRPr="00D771E4">
        <w:rPr>
          <w:b/>
        </w:rPr>
        <w:t>Username</w:t>
      </w:r>
    </w:p>
    <w:p w14:paraId="12535424" w14:textId="72FB8391" w:rsidR="006712D7" w:rsidRDefault="00D771E4" w:rsidP="00D771E4">
      <w:pPr>
        <w:ind w:left="360"/>
      </w:pPr>
      <w:r>
        <w:t>4.</w:t>
      </w:r>
      <w:r w:rsidR="006712D7">
        <w:t xml:space="preserve">User enters </w:t>
      </w:r>
      <w:r w:rsidR="006712D7" w:rsidRPr="00D771E4">
        <w:rPr>
          <w:b/>
        </w:rPr>
        <w:t>Password</w:t>
      </w:r>
    </w:p>
    <w:p w14:paraId="21CFA5FF" w14:textId="74A7ECB1" w:rsidR="006712D7" w:rsidRDefault="00D771E4" w:rsidP="00D771E4">
      <w:pPr>
        <w:ind w:left="360"/>
      </w:pPr>
      <w:r>
        <w:t>5.</w:t>
      </w:r>
      <w:r w:rsidR="006712D7">
        <w:t xml:space="preserve">User clicks on the </w:t>
      </w:r>
      <w:r w:rsidR="006712D7" w:rsidRPr="00D771E4">
        <w:rPr>
          <w:b/>
        </w:rPr>
        <w:t>Login</w:t>
      </w:r>
      <w:r w:rsidR="006712D7">
        <w:t xml:space="preserve"> button</w:t>
      </w:r>
    </w:p>
    <w:p w14:paraId="361FF4F7" w14:textId="1E25A601" w:rsidR="006712D7" w:rsidRPr="00B22A32" w:rsidRDefault="00D771E4" w:rsidP="00D771E4">
      <w:pPr>
        <w:ind w:left="360"/>
      </w:pPr>
      <w:r>
        <w:t>6.</w:t>
      </w:r>
      <w:r w:rsidR="006712D7">
        <w:t xml:space="preserve">The system validates </w:t>
      </w:r>
      <w:r w:rsidR="006712D7" w:rsidRPr="00D771E4">
        <w:rPr>
          <w:b/>
        </w:rPr>
        <w:t>Username</w:t>
      </w:r>
      <w:r w:rsidR="006712D7">
        <w:t xml:space="preserve"> &amp; </w:t>
      </w:r>
      <w:r w:rsidR="006712D7" w:rsidRPr="00D771E4">
        <w:rPr>
          <w:b/>
        </w:rPr>
        <w:t>Password</w:t>
      </w:r>
    </w:p>
    <w:p w14:paraId="03056C98" w14:textId="2A155FBA" w:rsidR="006712D7" w:rsidRDefault="00D771E4" w:rsidP="00D771E4">
      <w:pPr>
        <w:ind w:left="360"/>
      </w:pPr>
      <w:r>
        <w:t>7.</w:t>
      </w:r>
      <w:r w:rsidR="006712D7" w:rsidRPr="00B22A32">
        <w:t>T</w:t>
      </w:r>
      <w:r w:rsidR="006712D7">
        <w:t>he system navigates user to the page having few options.</w:t>
      </w:r>
    </w:p>
    <w:p w14:paraId="0223B3ED" w14:textId="3713C22B" w:rsidR="006712D7" w:rsidRDefault="00D771E4" w:rsidP="00D771E4">
      <w:pPr>
        <w:ind w:left="360"/>
      </w:pPr>
      <w:r>
        <w:t>8.</w:t>
      </w:r>
      <w:r w:rsidR="006712D7">
        <w:t xml:space="preserve">The user clicks on </w:t>
      </w:r>
      <w:r w:rsidR="006712D7" w:rsidRPr="00D771E4">
        <w:rPr>
          <w:b/>
        </w:rPr>
        <w:t>Raise New Ticket</w:t>
      </w:r>
      <w:r w:rsidR="006712D7">
        <w:t>.</w:t>
      </w:r>
    </w:p>
    <w:p w14:paraId="2EBA4120" w14:textId="15399135" w:rsidR="006712D7" w:rsidRDefault="00D771E4" w:rsidP="00D771E4">
      <w:pPr>
        <w:ind w:left="360"/>
      </w:pPr>
      <w:r>
        <w:t>9.</w:t>
      </w:r>
      <w:r w:rsidR="006712D7">
        <w:t>A form is displayed.</w:t>
      </w:r>
    </w:p>
    <w:p w14:paraId="3A6131AD" w14:textId="79D0A996" w:rsidR="006712D7" w:rsidRDefault="00D771E4" w:rsidP="00D771E4">
      <w:pPr>
        <w:ind w:left="360"/>
      </w:pPr>
      <w:r>
        <w:t>10.</w:t>
      </w:r>
      <w:r w:rsidR="006712D7">
        <w:t>User need to enter appropriate details.</w:t>
      </w:r>
    </w:p>
    <w:p w14:paraId="3DBB8FDE" w14:textId="72D1A4E1" w:rsidR="006712D7" w:rsidRDefault="00D771E4" w:rsidP="00D771E4">
      <w:pPr>
        <w:ind w:left="360"/>
      </w:pPr>
      <w:r>
        <w:t>11.</w:t>
      </w:r>
      <w:r w:rsidR="006712D7">
        <w:t xml:space="preserve">User </w:t>
      </w:r>
      <w:r w:rsidR="006712D7">
        <w:t>enters mobile number more then 10</w:t>
      </w:r>
      <w:r w:rsidR="006712D7">
        <w:t xml:space="preserve"> digits.</w:t>
      </w:r>
    </w:p>
    <w:p w14:paraId="5F8AFF34" w14:textId="58921267" w:rsidR="006712D7" w:rsidRDefault="00D771E4" w:rsidP="00D771E4">
      <w:pPr>
        <w:ind w:left="360"/>
      </w:pPr>
      <w:r>
        <w:t>12.</w:t>
      </w:r>
      <w:r w:rsidR="006712D7">
        <w:t>System promts an error message.</w:t>
      </w:r>
    </w:p>
    <w:p w14:paraId="726D59A2" w14:textId="7677222F" w:rsidR="006712D7" w:rsidRDefault="00D771E4" w:rsidP="00D771E4">
      <w:pPr>
        <w:ind w:left="360"/>
      </w:pPr>
      <w:r>
        <w:t>13.</w:t>
      </w:r>
      <w:r w:rsidR="006712D7">
        <w:t>User enters valid number.</w:t>
      </w:r>
    </w:p>
    <w:p w14:paraId="6814A3B2" w14:textId="06841306" w:rsidR="006712D7" w:rsidRPr="0057522F" w:rsidRDefault="00D771E4" w:rsidP="00D771E4">
      <w:pPr>
        <w:ind w:left="360"/>
      </w:pPr>
      <w:r>
        <w:t>14.</w:t>
      </w:r>
      <w:r w:rsidR="006712D7">
        <w:t xml:space="preserve">Click on </w:t>
      </w:r>
      <w:r w:rsidR="006712D7" w:rsidRPr="00D771E4">
        <w:rPr>
          <w:b/>
        </w:rPr>
        <w:t xml:space="preserve">Submit </w:t>
      </w:r>
      <w:r w:rsidR="006712D7">
        <w:t xml:space="preserve"> button.</w:t>
      </w:r>
    </w:p>
    <w:p w14:paraId="7AD8C9A3" w14:textId="3E6FD6C2" w:rsidR="006712D7" w:rsidRDefault="006712D7" w:rsidP="00D771E4">
      <w:pPr>
        <w:pStyle w:val="CommentText"/>
        <w:numPr>
          <w:ilvl w:val="0"/>
          <w:numId w:val="27"/>
        </w:numPr>
      </w:pPr>
      <w:r w:rsidRPr="00F77762">
        <w:rPr>
          <w:rFonts w:asciiTheme="minorHAnsi" w:hAnsiTheme="minorHAnsi" w:cstheme="minorHAnsi"/>
        </w:rPr>
        <w:t>Ticket is Raised successfully</w:t>
      </w:r>
      <w:r>
        <w:rPr>
          <w:rFonts w:asciiTheme="minorHAnsi" w:hAnsiTheme="minorHAnsi" w:cstheme="minorHAnsi"/>
        </w:rPr>
        <w:t xml:space="preserve"> with a unique ticket number</w:t>
      </w:r>
      <w:r>
        <w:t>.</w:t>
      </w:r>
    </w:p>
    <w:p w14:paraId="41979DEF" w14:textId="77777777" w:rsidR="006712D7" w:rsidRDefault="006712D7" w:rsidP="0013110F">
      <w:pPr>
        <w:pStyle w:val="StyleHeading2Sub-headingH2ChapterNumberAppendixLetterchnh"/>
      </w:pPr>
    </w:p>
    <w:p w14:paraId="1555384D" w14:textId="3538670C" w:rsidR="00D771E4" w:rsidRDefault="00D771E4" w:rsidP="00D771E4">
      <w:pPr>
        <w:pStyle w:val="StyleHeading2Sub-headingH2ChapterNumberAppendixLetterchnh"/>
        <w:numPr>
          <w:ilvl w:val="2"/>
          <w:numId w:val="8"/>
        </w:numPr>
      </w:pPr>
      <w:r>
        <w:t>Al</w:t>
      </w:r>
      <w:r>
        <w:t>ternate Flow 6</w:t>
      </w:r>
      <w:r>
        <w:t xml:space="preserve"> : </w:t>
      </w:r>
    </w:p>
    <w:p w14:paraId="015DA57D" w14:textId="5FB281FA" w:rsidR="00D771E4" w:rsidRDefault="00D771E4" w:rsidP="00D771E4">
      <w:pPr>
        <w:pStyle w:val="StyleHeading2Sub-headingH2ChapterNumberAppendixLetterchnh"/>
      </w:pPr>
      <w:r>
        <w:t xml:space="preserve">Name: </w:t>
      </w:r>
      <w:r>
        <w:t xml:space="preserve">current location </w:t>
      </w:r>
    </w:p>
    <w:p w14:paraId="00A252C7" w14:textId="6BC6C97C" w:rsidR="00D771E4" w:rsidRDefault="00D771E4" w:rsidP="00D771E4">
      <w:pPr>
        <w:pStyle w:val="ListParagraph"/>
        <w:numPr>
          <w:ilvl w:val="3"/>
          <w:numId w:val="29"/>
        </w:numPr>
      </w:pPr>
      <w:r w:rsidRPr="002445D4">
        <w:t xml:space="preserve">User clicks on the </w:t>
      </w:r>
      <w:r w:rsidRPr="00D771E4">
        <w:rPr>
          <w:b/>
        </w:rPr>
        <w:t>Login</w:t>
      </w:r>
      <w:r w:rsidRPr="002445D4">
        <w:t xml:space="preserve"> link on the </w:t>
      </w:r>
      <w:r>
        <w:t>Leave Management</w:t>
      </w:r>
      <w:r w:rsidRPr="002445D4">
        <w:t xml:space="preserve"> System home page</w:t>
      </w:r>
      <w:r>
        <w:t>.</w:t>
      </w:r>
    </w:p>
    <w:p w14:paraId="6E4E4FC4" w14:textId="5B96A9BF" w:rsidR="00D771E4" w:rsidRDefault="00D771E4" w:rsidP="00D771E4">
      <w:pPr>
        <w:ind w:left="4680"/>
        <w:jc w:val="both"/>
      </w:pPr>
      <w:r>
        <w:t>2.</w:t>
      </w:r>
      <w:r>
        <w:t xml:space="preserve">The system displays </w:t>
      </w:r>
      <w:r w:rsidRPr="00D771E4">
        <w:rPr>
          <w:b/>
        </w:rPr>
        <w:t>Login</w:t>
      </w:r>
      <w:r>
        <w:t xml:space="preserve"> page</w:t>
      </w:r>
    </w:p>
    <w:p w14:paraId="4D5715BD" w14:textId="4DA6C8D1" w:rsidR="00D771E4" w:rsidRDefault="00D771E4" w:rsidP="00D771E4">
      <w:pPr>
        <w:ind w:left="360"/>
      </w:pPr>
      <w:r>
        <w:t>3.</w:t>
      </w:r>
      <w:r>
        <w:t xml:space="preserve">User enters </w:t>
      </w:r>
      <w:r w:rsidRPr="00D771E4">
        <w:rPr>
          <w:b/>
        </w:rPr>
        <w:t>Username</w:t>
      </w:r>
    </w:p>
    <w:p w14:paraId="20E9C4CF" w14:textId="0F96A5C7" w:rsidR="00D771E4" w:rsidRDefault="00D771E4" w:rsidP="00D771E4">
      <w:pPr>
        <w:ind w:left="360"/>
      </w:pPr>
      <w:r>
        <w:t>4.</w:t>
      </w:r>
      <w:r>
        <w:t xml:space="preserve">User enters </w:t>
      </w:r>
      <w:r w:rsidRPr="00D771E4">
        <w:rPr>
          <w:b/>
        </w:rPr>
        <w:t>Password</w:t>
      </w:r>
    </w:p>
    <w:p w14:paraId="4330082C" w14:textId="606AF277" w:rsidR="00D771E4" w:rsidRDefault="00D771E4" w:rsidP="00D771E4">
      <w:pPr>
        <w:ind w:left="360"/>
      </w:pPr>
      <w:r>
        <w:t>5.</w:t>
      </w:r>
      <w:r>
        <w:t xml:space="preserve">User clicks on the </w:t>
      </w:r>
      <w:r w:rsidRPr="00D771E4">
        <w:rPr>
          <w:b/>
        </w:rPr>
        <w:t>Login</w:t>
      </w:r>
      <w:r>
        <w:t xml:space="preserve"> button</w:t>
      </w:r>
    </w:p>
    <w:p w14:paraId="24B66B0F" w14:textId="624C33A3" w:rsidR="00D771E4" w:rsidRPr="00B22A32" w:rsidRDefault="00D771E4" w:rsidP="00D771E4">
      <w:pPr>
        <w:ind w:left="360"/>
      </w:pPr>
      <w:r>
        <w:t>6.</w:t>
      </w:r>
      <w:r>
        <w:t xml:space="preserve">The system validates </w:t>
      </w:r>
      <w:r w:rsidRPr="00D771E4">
        <w:rPr>
          <w:b/>
        </w:rPr>
        <w:t>Username</w:t>
      </w:r>
      <w:r>
        <w:t xml:space="preserve"> &amp; </w:t>
      </w:r>
      <w:r w:rsidRPr="00D771E4">
        <w:rPr>
          <w:b/>
        </w:rPr>
        <w:t>Password</w:t>
      </w:r>
    </w:p>
    <w:p w14:paraId="0535E795" w14:textId="30D75015" w:rsidR="00D771E4" w:rsidRDefault="00D771E4" w:rsidP="00D771E4">
      <w:pPr>
        <w:ind w:left="360"/>
      </w:pPr>
      <w:r>
        <w:t>7.</w:t>
      </w:r>
      <w:r w:rsidRPr="00B22A32">
        <w:t>T</w:t>
      </w:r>
      <w:r>
        <w:t>he system navigates user to the page having few options.</w:t>
      </w:r>
    </w:p>
    <w:p w14:paraId="0001FD66" w14:textId="3F9E9EAC" w:rsidR="00D771E4" w:rsidRDefault="00D771E4" w:rsidP="00D771E4">
      <w:pPr>
        <w:ind w:left="360"/>
      </w:pPr>
      <w:r>
        <w:t>8.</w:t>
      </w:r>
      <w:r>
        <w:t xml:space="preserve">The user clicks on </w:t>
      </w:r>
      <w:r w:rsidRPr="00D771E4">
        <w:rPr>
          <w:b/>
        </w:rPr>
        <w:t>Raise New Ticket</w:t>
      </w:r>
      <w:r>
        <w:t>.</w:t>
      </w:r>
    </w:p>
    <w:p w14:paraId="6762E35B" w14:textId="1D42D4F0" w:rsidR="00D771E4" w:rsidRDefault="00D771E4" w:rsidP="00D771E4">
      <w:pPr>
        <w:ind w:left="360"/>
      </w:pPr>
      <w:r>
        <w:t>9.</w:t>
      </w:r>
      <w:r>
        <w:t>A form is displayed.</w:t>
      </w:r>
    </w:p>
    <w:p w14:paraId="57B907D4" w14:textId="6C170C21" w:rsidR="00D771E4" w:rsidRDefault="00D771E4" w:rsidP="00D771E4">
      <w:pPr>
        <w:ind w:left="360"/>
      </w:pPr>
      <w:r>
        <w:t>10.</w:t>
      </w:r>
      <w:r>
        <w:t>User need to enter appropriate details.</w:t>
      </w:r>
    </w:p>
    <w:p w14:paraId="706E3BAF" w14:textId="46613299" w:rsidR="00D771E4" w:rsidRDefault="00D771E4" w:rsidP="00D771E4">
      <w:pPr>
        <w:ind w:left="360"/>
      </w:pPr>
      <w:r>
        <w:t>11.</w:t>
      </w:r>
      <w:r>
        <w:t xml:space="preserve">User </w:t>
      </w:r>
      <w:r>
        <w:t>enters current location other than company addresses.</w:t>
      </w:r>
      <w:r>
        <w:t>.</w:t>
      </w:r>
    </w:p>
    <w:p w14:paraId="4FF4A973" w14:textId="77777777" w:rsidR="00D771E4" w:rsidRDefault="00D771E4" w:rsidP="00D771E4">
      <w:pPr>
        <w:pStyle w:val="ListParagraph"/>
        <w:numPr>
          <w:ilvl w:val="0"/>
          <w:numId w:val="29"/>
        </w:numPr>
      </w:pPr>
      <w:r>
        <w:t>System promts an error message.</w:t>
      </w:r>
    </w:p>
    <w:p w14:paraId="78158ACC" w14:textId="6BF3E981" w:rsidR="00D771E4" w:rsidRDefault="00D771E4" w:rsidP="00D771E4">
      <w:pPr>
        <w:pStyle w:val="ListParagraph"/>
        <w:numPr>
          <w:ilvl w:val="0"/>
          <w:numId w:val="29"/>
        </w:numPr>
      </w:pPr>
      <w:r>
        <w:t xml:space="preserve">User </w:t>
      </w:r>
      <w:r>
        <w:t>enters valid address</w:t>
      </w:r>
      <w:r>
        <w:t>.</w:t>
      </w:r>
    </w:p>
    <w:p w14:paraId="6D7AB522" w14:textId="77777777" w:rsidR="00D771E4" w:rsidRPr="0057522F" w:rsidRDefault="00D771E4" w:rsidP="00D771E4">
      <w:pPr>
        <w:pStyle w:val="ListParagraph"/>
        <w:numPr>
          <w:ilvl w:val="0"/>
          <w:numId w:val="29"/>
        </w:numPr>
      </w:pPr>
      <w:r>
        <w:t xml:space="preserve">Click on </w:t>
      </w:r>
      <w:r>
        <w:rPr>
          <w:b/>
        </w:rPr>
        <w:t xml:space="preserve">Submit </w:t>
      </w:r>
      <w:r>
        <w:t xml:space="preserve"> button.</w:t>
      </w:r>
    </w:p>
    <w:p w14:paraId="1783D177" w14:textId="77777777" w:rsidR="00D771E4" w:rsidRDefault="00D771E4" w:rsidP="00D771E4">
      <w:pPr>
        <w:pStyle w:val="CommentText"/>
        <w:numPr>
          <w:ilvl w:val="0"/>
          <w:numId w:val="29"/>
        </w:numPr>
      </w:pPr>
      <w:r w:rsidRPr="00F77762">
        <w:rPr>
          <w:rFonts w:asciiTheme="minorHAnsi" w:hAnsiTheme="minorHAnsi" w:cstheme="minorHAnsi"/>
        </w:rPr>
        <w:t>Ticket is Raised successfully</w:t>
      </w:r>
      <w:r>
        <w:rPr>
          <w:rFonts w:asciiTheme="minorHAnsi" w:hAnsiTheme="minorHAnsi" w:cstheme="minorHAnsi"/>
        </w:rPr>
        <w:t xml:space="preserve"> with a unique ticket number</w:t>
      </w:r>
      <w:r>
        <w:t>.</w:t>
      </w:r>
    </w:p>
    <w:p w14:paraId="4401BEC0" w14:textId="77777777" w:rsidR="00D771E4" w:rsidRDefault="00D771E4" w:rsidP="00D771E4">
      <w:pPr>
        <w:pStyle w:val="StyleHeading2Sub-headingH2ChapterNumberAppendixLetterchnh"/>
        <w:ind w:left="0"/>
      </w:pPr>
    </w:p>
    <w:p w14:paraId="000660E6" w14:textId="1F038507" w:rsidR="00D771E4" w:rsidRDefault="00D771E4" w:rsidP="00D771E4">
      <w:pPr>
        <w:pStyle w:val="StyleHeading2Sub-headingH2ChapterNumberAppendixLetterchnh"/>
        <w:numPr>
          <w:ilvl w:val="2"/>
          <w:numId w:val="8"/>
        </w:numPr>
      </w:pPr>
      <w:r>
        <w:t>Al</w:t>
      </w:r>
      <w:r>
        <w:t xml:space="preserve">ternate Flow 7 </w:t>
      </w:r>
      <w:r>
        <w:t xml:space="preserve">: </w:t>
      </w:r>
    </w:p>
    <w:p w14:paraId="0FC00EDB" w14:textId="2721E2C2" w:rsidR="00D771E4" w:rsidRDefault="00D771E4" w:rsidP="00D771E4">
      <w:pPr>
        <w:pStyle w:val="StyleHeading2Sub-headingH2ChapterNumberAppendixLetterchnh"/>
      </w:pPr>
      <w:r>
        <w:t xml:space="preserve">Name: </w:t>
      </w:r>
      <w:r>
        <w:t>domain name</w:t>
      </w:r>
      <w:r>
        <w:t xml:space="preserve"> </w:t>
      </w:r>
    </w:p>
    <w:p w14:paraId="56069CFC" w14:textId="77777777" w:rsidR="00D771E4" w:rsidRDefault="00D771E4" w:rsidP="00D771E4">
      <w:pPr>
        <w:pStyle w:val="ListParagraph"/>
        <w:numPr>
          <w:ilvl w:val="3"/>
          <w:numId w:val="29"/>
        </w:numPr>
      </w:pPr>
      <w:r w:rsidRPr="002445D4">
        <w:t xml:space="preserve">User clicks on the </w:t>
      </w:r>
      <w:r w:rsidRPr="00D771E4">
        <w:rPr>
          <w:b/>
        </w:rPr>
        <w:t>Login</w:t>
      </w:r>
      <w:r w:rsidRPr="002445D4">
        <w:t xml:space="preserve"> link on the </w:t>
      </w:r>
      <w:r>
        <w:t>Leave Management</w:t>
      </w:r>
      <w:r w:rsidRPr="002445D4">
        <w:t xml:space="preserve"> System home page</w:t>
      </w:r>
      <w:r>
        <w:t>.</w:t>
      </w:r>
    </w:p>
    <w:p w14:paraId="56C1443C" w14:textId="77777777" w:rsidR="00D771E4" w:rsidRDefault="00D771E4" w:rsidP="00D771E4">
      <w:pPr>
        <w:ind w:left="4680"/>
        <w:jc w:val="both"/>
      </w:pPr>
      <w:r>
        <w:t xml:space="preserve">2.The system displays </w:t>
      </w:r>
      <w:r w:rsidRPr="00D771E4">
        <w:rPr>
          <w:b/>
        </w:rPr>
        <w:t>Login</w:t>
      </w:r>
      <w:r>
        <w:t xml:space="preserve"> page</w:t>
      </w:r>
    </w:p>
    <w:p w14:paraId="4F638D82" w14:textId="77777777" w:rsidR="00D771E4" w:rsidRDefault="00D771E4" w:rsidP="00D771E4">
      <w:pPr>
        <w:ind w:left="360"/>
      </w:pPr>
      <w:r>
        <w:t xml:space="preserve">3.User enters </w:t>
      </w:r>
      <w:r w:rsidRPr="00D771E4">
        <w:rPr>
          <w:b/>
        </w:rPr>
        <w:t>Username</w:t>
      </w:r>
    </w:p>
    <w:p w14:paraId="39389AA7" w14:textId="77777777" w:rsidR="00D771E4" w:rsidRDefault="00D771E4" w:rsidP="00D771E4">
      <w:pPr>
        <w:ind w:left="360"/>
      </w:pPr>
      <w:r>
        <w:t xml:space="preserve">4.User enters </w:t>
      </w:r>
      <w:r w:rsidRPr="00D771E4">
        <w:rPr>
          <w:b/>
        </w:rPr>
        <w:t>Password</w:t>
      </w:r>
    </w:p>
    <w:p w14:paraId="4B91DE1F" w14:textId="77777777" w:rsidR="00D771E4" w:rsidRDefault="00D771E4" w:rsidP="00D771E4">
      <w:pPr>
        <w:ind w:left="360"/>
      </w:pPr>
      <w:r>
        <w:t xml:space="preserve">5.User clicks on the </w:t>
      </w:r>
      <w:r w:rsidRPr="00D771E4">
        <w:rPr>
          <w:b/>
        </w:rPr>
        <w:t>Login</w:t>
      </w:r>
      <w:r>
        <w:t xml:space="preserve"> button</w:t>
      </w:r>
    </w:p>
    <w:p w14:paraId="360322DB" w14:textId="77777777" w:rsidR="00D771E4" w:rsidRPr="00B22A32" w:rsidRDefault="00D771E4" w:rsidP="00D771E4">
      <w:pPr>
        <w:ind w:left="360"/>
      </w:pPr>
      <w:r>
        <w:t xml:space="preserve">6.The system validates </w:t>
      </w:r>
      <w:r w:rsidRPr="00D771E4">
        <w:rPr>
          <w:b/>
        </w:rPr>
        <w:t>Username</w:t>
      </w:r>
      <w:r>
        <w:t xml:space="preserve"> &amp; </w:t>
      </w:r>
      <w:r w:rsidRPr="00D771E4">
        <w:rPr>
          <w:b/>
        </w:rPr>
        <w:t>Password</w:t>
      </w:r>
    </w:p>
    <w:p w14:paraId="315CEC00" w14:textId="77777777" w:rsidR="00D771E4" w:rsidRDefault="00D771E4" w:rsidP="00D771E4">
      <w:pPr>
        <w:ind w:left="360"/>
      </w:pPr>
      <w:r>
        <w:t>7.</w:t>
      </w:r>
      <w:r w:rsidRPr="00B22A32">
        <w:t>T</w:t>
      </w:r>
      <w:r>
        <w:t>he system navigates user to the page having few options.</w:t>
      </w:r>
    </w:p>
    <w:p w14:paraId="54D67791" w14:textId="77777777" w:rsidR="00D771E4" w:rsidRDefault="00D771E4" w:rsidP="00D771E4">
      <w:pPr>
        <w:ind w:left="360"/>
      </w:pPr>
      <w:r>
        <w:t xml:space="preserve">8.The user clicks on </w:t>
      </w:r>
      <w:r w:rsidRPr="00D771E4">
        <w:rPr>
          <w:b/>
        </w:rPr>
        <w:t>Raise New Ticket</w:t>
      </w:r>
      <w:r>
        <w:t>.</w:t>
      </w:r>
    </w:p>
    <w:p w14:paraId="42B5DF06" w14:textId="77777777" w:rsidR="00D771E4" w:rsidRDefault="00D771E4" w:rsidP="00D771E4">
      <w:pPr>
        <w:ind w:left="360"/>
      </w:pPr>
      <w:r>
        <w:t>9.A form is displayed.</w:t>
      </w:r>
    </w:p>
    <w:p w14:paraId="5639D1DA" w14:textId="77777777" w:rsidR="00D771E4" w:rsidRDefault="00D771E4" w:rsidP="00D771E4">
      <w:pPr>
        <w:ind w:left="360"/>
      </w:pPr>
      <w:r>
        <w:t>10.User need to enter appropriate details.</w:t>
      </w:r>
    </w:p>
    <w:p w14:paraId="0B212203" w14:textId="77281150" w:rsidR="00D771E4" w:rsidRPr="00D771E4" w:rsidRDefault="00D771E4" w:rsidP="00D771E4">
      <w:pPr>
        <w:ind w:left="360"/>
        <w:rPr>
          <w:b/>
        </w:rPr>
      </w:pPr>
      <w:r>
        <w:t xml:space="preserve">11. user enters CC filed with email id not having domain as </w:t>
      </w:r>
      <w:r w:rsidRPr="00D771E4">
        <w:rPr>
          <w:b/>
        </w:rPr>
        <w:t>igate.com.</w:t>
      </w:r>
    </w:p>
    <w:p w14:paraId="125A4327" w14:textId="6CDB2024" w:rsidR="00D771E4" w:rsidRDefault="00D771E4" w:rsidP="009B2788">
      <w:pPr>
        <w:pStyle w:val="ListParagraph"/>
        <w:numPr>
          <w:ilvl w:val="0"/>
          <w:numId w:val="32"/>
        </w:numPr>
      </w:pPr>
      <w:r>
        <w:t>System promts an error message.</w:t>
      </w:r>
    </w:p>
    <w:p w14:paraId="2BCEFAD9" w14:textId="5D87CDD6" w:rsidR="00D771E4" w:rsidRDefault="00D771E4" w:rsidP="009B2788">
      <w:pPr>
        <w:pStyle w:val="ListParagraph"/>
        <w:numPr>
          <w:ilvl w:val="0"/>
          <w:numId w:val="32"/>
        </w:numPr>
      </w:pPr>
      <w:r>
        <w:t xml:space="preserve">User </w:t>
      </w:r>
      <w:r w:rsidR="009B2788">
        <w:t>enters valid domain name</w:t>
      </w:r>
      <w:r>
        <w:t>.</w:t>
      </w:r>
    </w:p>
    <w:p w14:paraId="3E7A32D8" w14:textId="77777777" w:rsidR="00D771E4" w:rsidRPr="0057522F" w:rsidRDefault="00D771E4" w:rsidP="009B2788">
      <w:pPr>
        <w:pStyle w:val="ListParagraph"/>
        <w:numPr>
          <w:ilvl w:val="0"/>
          <w:numId w:val="32"/>
        </w:numPr>
      </w:pPr>
      <w:r>
        <w:t xml:space="preserve">Click on </w:t>
      </w:r>
      <w:r>
        <w:rPr>
          <w:b/>
        </w:rPr>
        <w:t xml:space="preserve">Submit </w:t>
      </w:r>
      <w:r>
        <w:t xml:space="preserve"> button.</w:t>
      </w:r>
    </w:p>
    <w:p w14:paraId="70FD6467" w14:textId="77777777" w:rsidR="00D771E4" w:rsidRDefault="00D771E4" w:rsidP="009B2788">
      <w:pPr>
        <w:pStyle w:val="CommentText"/>
        <w:numPr>
          <w:ilvl w:val="0"/>
          <w:numId w:val="32"/>
        </w:numPr>
      </w:pPr>
      <w:r w:rsidRPr="00F77762">
        <w:rPr>
          <w:rFonts w:asciiTheme="minorHAnsi" w:hAnsiTheme="minorHAnsi" w:cstheme="minorHAnsi"/>
        </w:rPr>
        <w:t>Ticket is Raised successfully</w:t>
      </w:r>
      <w:r>
        <w:rPr>
          <w:rFonts w:asciiTheme="minorHAnsi" w:hAnsiTheme="minorHAnsi" w:cstheme="minorHAnsi"/>
        </w:rPr>
        <w:t xml:space="preserve"> with a unique ticket number</w:t>
      </w:r>
      <w:r>
        <w:t>.</w:t>
      </w:r>
    </w:p>
    <w:p w14:paraId="7092A08E" w14:textId="77777777" w:rsidR="006712D7" w:rsidRDefault="006712D7" w:rsidP="0013110F">
      <w:pPr>
        <w:pStyle w:val="StyleHeading2Sub-headingH2ChapterNumberAppendixLetterchnh"/>
      </w:pPr>
    </w:p>
    <w:p w14:paraId="186823D5" w14:textId="77777777" w:rsidR="006712D7" w:rsidRDefault="006712D7" w:rsidP="006712D7">
      <w:pPr>
        <w:pStyle w:val="StyleHeading2Sub-headingH2ChapterNumberAppendixLetterchnh"/>
        <w:ind w:left="0"/>
        <w:jc w:val="both"/>
      </w:pPr>
    </w:p>
    <w:p w14:paraId="2A0FED3A" w14:textId="77777777" w:rsidR="0057522F" w:rsidRDefault="00800A1B" w:rsidP="0013110F">
      <w:pPr>
        <w:pStyle w:val="StyleHeading2Sub-headingH2ChapterNumberAppendixLetterchnh"/>
      </w:pPr>
      <w:r>
        <w:t>Exception Flow 1:</w:t>
      </w:r>
      <w:bookmarkEnd w:id="46"/>
    </w:p>
    <w:p w14:paraId="7C893987" w14:textId="3B86A688" w:rsidR="00800A1B" w:rsidRDefault="0057522F" w:rsidP="0013110F">
      <w:pPr>
        <w:pStyle w:val="StyleHeading2Sub-headingH2ChapterNumberAppendixLetterchnh"/>
      </w:pPr>
      <w:bookmarkStart w:id="47" w:name="_Toc504982630"/>
      <w:r>
        <w:t>Name:</w:t>
      </w:r>
      <w:r w:rsidR="00800A1B">
        <w:t xml:space="preserve"> Exceeded Login Attempts</w:t>
      </w:r>
      <w:bookmarkEnd w:id="47"/>
    </w:p>
    <w:p w14:paraId="3770E0F6" w14:textId="2CDAED43" w:rsidR="00800A1B" w:rsidRDefault="00800A1B" w:rsidP="0013110F">
      <w:pPr>
        <w:pStyle w:val="ListParagraph"/>
        <w:numPr>
          <w:ilvl w:val="0"/>
          <w:numId w:val="15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D36775">
        <w:t>Leave Management</w:t>
      </w:r>
      <w:r w:rsidR="00D36775" w:rsidRPr="002445D4">
        <w:t xml:space="preserve"> </w:t>
      </w:r>
      <w:r>
        <w:t>System home page</w:t>
      </w:r>
    </w:p>
    <w:p w14:paraId="00730D05" w14:textId="77777777" w:rsidR="00800A1B" w:rsidRDefault="00800A1B" w:rsidP="0013110F">
      <w:pPr>
        <w:pStyle w:val="ListParagraph"/>
        <w:numPr>
          <w:ilvl w:val="0"/>
          <w:numId w:val="15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8C72F83" w14:textId="77777777" w:rsidR="00800A1B" w:rsidRDefault="00800A1B" w:rsidP="0013110F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Username</w:t>
      </w:r>
    </w:p>
    <w:p w14:paraId="6C76A55B" w14:textId="77777777" w:rsidR="00800A1B" w:rsidRDefault="00800A1B" w:rsidP="0013110F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Password</w:t>
      </w:r>
    </w:p>
    <w:p w14:paraId="1EB28787" w14:textId="77777777" w:rsidR="00800A1B" w:rsidRDefault="00800A1B" w:rsidP="0013110F">
      <w:pPr>
        <w:pStyle w:val="ListParagraph"/>
        <w:numPr>
          <w:ilvl w:val="0"/>
          <w:numId w:val="15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4205F612" w14:textId="361B3609" w:rsidR="00800A1B" w:rsidRPr="00B22A32" w:rsidRDefault="00800A1B" w:rsidP="0013110F">
      <w:pPr>
        <w:pStyle w:val="ListParagraph"/>
        <w:numPr>
          <w:ilvl w:val="0"/>
          <w:numId w:val="15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  <w:r w:rsidR="001C2D96">
        <w:rPr>
          <w:b/>
        </w:rPr>
        <w:t xml:space="preserve"> </w:t>
      </w:r>
      <w:r w:rsidR="001C2D96" w:rsidRPr="001C2D96">
        <w:t>for 5</w:t>
      </w:r>
      <w:r w:rsidR="001C2D96" w:rsidRPr="001C2D96">
        <w:rPr>
          <w:vertAlign w:val="superscript"/>
        </w:rPr>
        <w:t>th</w:t>
      </w:r>
      <w:r w:rsidR="001C2D96" w:rsidRPr="001C2D96">
        <w:t xml:space="preserve"> time.</w:t>
      </w:r>
    </w:p>
    <w:p w14:paraId="79BDFAEF" w14:textId="77777777" w:rsidR="00800A1B" w:rsidRDefault="00800A1B" w:rsidP="0013110F">
      <w:pPr>
        <w:pStyle w:val="ListParagraph"/>
        <w:numPr>
          <w:ilvl w:val="0"/>
          <w:numId w:val="15"/>
        </w:numPr>
      </w:pPr>
      <w:r>
        <w:t>The system validation fails due to invalid user credentials and no more login attempts remaining</w:t>
      </w:r>
    </w:p>
    <w:p w14:paraId="0850A055" w14:textId="3BBE7BA7" w:rsidR="00800A1B" w:rsidRDefault="001C2D96" w:rsidP="0013110F">
      <w:pPr>
        <w:pStyle w:val="ListParagraph"/>
        <w:numPr>
          <w:ilvl w:val="0"/>
          <w:numId w:val="15"/>
        </w:numPr>
      </w:pPr>
      <w:r>
        <w:t>The system temporarily blocks</w:t>
      </w:r>
      <w:r w:rsidR="00800A1B">
        <w:t xml:space="preserve"> the user account</w:t>
      </w:r>
    </w:p>
    <w:p w14:paraId="182399F3" w14:textId="6688B400" w:rsidR="00800A1B" w:rsidRDefault="00800A1B" w:rsidP="0013110F">
      <w:pPr>
        <w:pStyle w:val="ListParagraph"/>
        <w:numPr>
          <w:ilvl w:val="0"/>
          <w:numId w:val="15"/>
        </w:numPr>
      </w:pPr>
      <w:r>
        <w:t>The system informs the user that hi</w:t>
      </w:r>
      <w:r w:rsidR="001C2D96">
        <w:t>s/her account has been temporarily blocked.</w:t>
      </w:r>
    </w:p>
    <w:p w14:paraId="5AFC9496" w14:textId="77777777" w:rsidR="00822284" w:rsidRDefault="00800A1B" w:rsidP="0013110F">
      <w:pPr>
        <w:pStyle w:val="StyleHeading2Sub-headingH2ChapterNumberAppendixLetterchnh"/>
      </w:pPr>
      <w:bookmarkStart w:id="48" w:name="_Toc504982631"/>
      <w:r>
        <w:t>Exception Flow 2:</w:t>
      </w:r>
      <w:bookmarkEnd w:id="48"/>
      <w:r>
        <w:t xml:space="preserve"> </w:t>
      </w:r>
    </w:p>
    <w:p w14:paraId="28D5B42E" w14:textId="0B0F65A6" w:rsidR="00800A1B" w:rsidRDefault="00822284" w:rsidP="0013110F">
      <w:pPr>
        <w:pStyle w:val="StyleHeading2Sub-headingH2ChapterNumberAppendixLetterchnh"/>
      </w:pPr>
      <w:bookmarkStart w:id="49" w:name="_Toc504982632"/>
      <w:r>
        <w:t xml:space="preserve">name: </w:t>
      </w:r>
      <w:r w:rsidR="00800A1B">
        <w:t>Web Server Down</w:t>
      </w:r>
      <w:bookmarkEnd w:id="49"/>
    </w:p>
    <w:p w14:paraId="296E0554" w14:textId="01C0DA6A" w:rsidR="00800A1B" w:rsidRDefault="00800A1B" w:rsidP="0013110F">
      <w:pPr>
        <w:pStyle w:val="ListParagraph"/>
        <w:numPr>
          <w:ilvl w:val="0"/>
          <w:numId w:val="14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D36775">
        <w:t>Leave Management</w:t>
      </w:r>
      <w:r w:rsidRPr="002445D4">
        <w:t xml:space="preserve"> System home page</w:t>
      </w:r>
    </w:p>
    <w:p w14:paraId="7CCF3F54" w14:textId="77777777" w:rsidR="00800A1B" w:rsidRPr="00B07296" w:rsidRDefault="00800A1B" w:rsidP="0013110F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68BB4DD8" w14:textId="77777777" w:rsidR="00822284" w:rsidRDefault="00800A1B" w:rsidP="0013110F">
      <w:pPr>
        <w:pStyle w:val="StyleHeading2Sub-headingH2ChapterNumberAppendixLetterchnh"/>
      </w:pPr>
      <w:bookmarkStart w:id="50" w:name="_Toc504982633"/>
      <w:r>
        <w:lastRenderedPageBreak/>
        <w:t>Exception Flow 3:</w:t>
      </w:r>
      <w:bookmarkEnd w:id="50"/>
    </w:p>
    <w:p w14:paraId="35BD7539" w14:textId="2B2542AD" w:rsidR="00800A1B" w:rsidRDefault="00822284" w:rsidP="0013110F">
      <w:pPr>
        <w:pStyle w:val="StyleHeading2Sub-headingH2ChapterNumberAppendixLetterchnh"/>
      </w:pPr>
      <w:bookmarkStart w:id="51" w:name="_Toc504982634"/>
      <w:r>
        <w:t>Name:</w:t>
      </w:r>
      <w:r w:rsidR="00800A1B">
        <w:t xml:space="preserve"> Database Connectivity Error</w:t>
      </w:r>
      <w:bookmarkEnd w:id="51"/>
    </w:p>
    <w:p w14:paraId="4046E15A" w14:textId="77777777" w:rsidR="00800A1B" w:rsidRDefault="00800A1B" w:rsidP="0013110F"/>
    <w:p w14:paraId="7A4004C5" w14:textId="1C96A320" w:rsidR="00800A1B" w:rsidRDefault="00800A1B" w:rsidP="0013110F">
      <w:pPr>
        <w:pStyle w:val="ListParagraph"/>
        <w:numPr>
          <w:ilvl w:val="0"/>
          <w:numId w:val="16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D36775">
        <w:t>Leave Management</w:t>
      </w:r>
      <w:r w:rsidRPr="002445D4">
        <w:t xml:space="preserve"> System home page</w:t>
      </w:r>
      <w:r>
        <w:t>.</w:t>
      </w:r>
    </w:p>
    <w:p w14:paraId="0503F9EC" w14:textId="77777777" w:rsidR="00800A1B" w:rsidRDefault="00800A1B" w:rsidP="0013110F">
      <w:pPr>
        <w:pStyle w:val="ListParagraph"/>
        <w:numPr>
          <w:ilvl w:val="0"/>
          <w:numId w:val="16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04978C0F" w14:textId="77777777" w:rsidR="00800A1B" w:rsidRDefault="00800A1B" w:rsidP="0013110F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Username</w:t>
      </w:r>
    </w:p>
    <w:p w14:paraId="44E4CD34" w14:textId="77777777" w:rsidR="00800A1B" w:rsidRDefault="00800A1B" w:rsidP="0013110F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Password</w:t>
      </w:r>
    </w:p>
    <w:p w14:paraId="18A10EBF" w14:textId="77777777" w:rsidR="00800A1B" w:rsidRDefault="00800A1B" w:rsidP="0013110F">
      <w:pPr>
        <w:pStyle w:val="ListParagraph"/>
        <w:numPr>
          <w:ilvl w:val="0"/>
          <w:numId w:val="16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75BF7A78" w14:textId="77777777" w:rsidR="00800A1B" w:rsidRPr="00B22A32" w:rsidRDefault="00800A1B" w:rsidP="0013110F">
      <w:pPr>
        <w:pStyle w:val="ListParagraph"/>
        <w:numPr>
          <w:ilvl w:val="0"/>
          <w:numId w:val="16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4DCA3991" w14:textId="77777777" w:rsidR="00800A1B" w:rsidRPr="002445D4" w:rsidRDefault="00800A1B" w:rsidP="0013110F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4F7BBC31" w14:textId="77777777" w:rsidR="00822284" w:rsidRDefault="00800A1B" w:rsidP="0013110F">
      <w:pPr>
        <w:pStyle w:val="StyleHeading2Sub-headingH2ChapterNumberAppendixLetterchnh"/>
      </w:pPr>
      <w:bookmarkStart w:id="52" w:name="_Toc504982635"/>
      <w:r>
        <w:t>Exception Flow 4:</w:t>
      </w:r>
      <w:bookmarkEnd w:id="52"/>
      <w:r>
        <w:t xml:space="preserve"> </w:t>
      </w:r>
    </w:p>
    <w:p w14:paraId="620F3FC6" w14:textId="760FF59E" w:rsidR="00800A1B" w:rsidRDefault="00822284" w:rsidP="0013110F">
      <w:pPr>
        <w:pStyle w:val="StyleHeading2Sub-headingH2ChapterNumberAppendixLetterchnh"/>
      </w:pPr>
      <w:bookmarkStart w:id="53" w:name="_Toc504982636"/>
      <w:r>
        <w:t xml:space="preserve">Name: </w:t>
      </w:r>
      <w:r w:rsidR="00800A1B">
        <w:t>Network Connectivity Error</w:t>
      </w:r>
      <w:bookmarkEnd w:id="53"/>
    </w:p>
    <w:p w14:paraId="7E0E6F6F" w14:textId="77777777" w:rsidR="00800A1B" w:rsidRDefault="00800A1B" w:rsidP="0013110F"/>
    <w:p w14:paraId="0AD5F3BB" w14:textId="5149F971" w:rsidR="00800A1B" w:rsidRDefault="00800A1B" w:rsidP="0013110F">
      <w:pPr>
        <w:pStyle w:val="ListParagraph"/>
        <w:numPr>
          <w:ilvl w:val="0"/>
          <w:numId w:val="17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 w:rsidR="00D36775">
        <w:t>Leave Management</w:t>
      </w:r>
      <w:r w:rsidR="00D36775" w:rsidRPr="002445D4">
        <w:t xml:space="preserve"> </w:t>
      </w:r>
      <w:r w:rsidRPr="002445D4">
        <w:t>System home page</w:t>
      </w:r>
      <w:r>
        <w:t>.</w:t>
      </w:r>
    </w:p>
    <w:p w14:paraId="4CF410E5" w14:textId="77777777" w:rsidR="00800A1B" w:rsidRDefault="00800A1B" w:rsidP="0013110F">
      <w:pPr>
        <w:pStyle w:val="ListParagraph"/>
        <w:numPr>
          <w:ilvl w:val="0"/>
          <w:numId w:val="1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4A38F15D" w14:textId="77777777" w:rsidR="00800A1B" w:rsidRDefault="00800A1B" w:rsidP="0013110F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Username</w:t>
      </w:r>
    </w:p>
    <w:p w14:paraId="05906444" w14:textId="77777777" w:rsidR="00800A1B" w:rsidRDefault="00800A1B" w:rsidP="0013110F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Password</w:t>
      </w:r>
    </w:p>
    <w:p w14:paraId="0F633243" w14:textId="77777777" w:rsidR="00800A1B" w:rsidRDefault="00800A1B" w:rsidP="0013110F">
      <w:pPr>
        <w:pStyle w:val="ListParagraph"/>
        <w:numPr>
          <w:ilvl w:val="0"/>
          <w:numId w:val="17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6B8BF899" w14:textId="77777777" w:rsidR="00800A1B" w:rsidRPr="00B22A32" w:rsidRDefault="00800A1B" w:rsidP="0013110F">
      <w:pPr>
        <w:pStyle w:val="ListParagraph"/>
        <w:numPr>
          <w:ilvl w:val="0"/>
          <w:numId w:val="1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3CCF1A0" w14:textId="77777777" w:rsidR="00800A1B" w:rsidRDefault="00800A1B" w:rsidP="0013110F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 regarding network connectivity problem.</w:t>
      </w:r>
    </w:p>
    <w:p w14:paraId="30C63516" w14:textId="4F623D4A" w:rsidR="00580324" w:rsidRDefault="00580324" w:rsidP="0013110F">
      <w:pPr>
        <w:pStyle w:val="StyleHeading2Sub-headingH2ChapterNumberAppendixLetterchnh"/>
      </w:pPr>
      <w:bookmarkStart w:id="54" w:name="_Toc504982637"/>
      <w:r>
        <w:t>Exception Flow 5:</w:t>
      </w:r>
      <w:bookmarkEnd w:id="54"/>
      <w:r>
        <w:t xml:space="preserve"> </w:t>
      </w:r>
    </w:p>
    <w:p w14:paraId="3EEF4D0E" w14:textId="5FA8543D" w:rsidR="00580324" w:rsidRDefault="00580324" w:rsidP="0013110F">
      <w:pPr>
        <w:pStyle w:val="StyleHeading2Sub-headingH2ChapterNumberAppendixLetterchnh"/>
      </w:pPr>
      <w:bookmarkStart w:id="55" w:name="_Toc504982638"/>
      <w:r>
        <w:t>Name: user leaves the apply leave form blank and click on submit</w:t>
      </w:r>
      <w:bookmarkEnd w:id="55"/>
    </w:p>
    <w:p w14:paraId="7D6BF789" w14:textId="77777777" w:rsidR="00580324" w:rsidRDefault="00580324" w:rsidP="0013110F"/>
    <w:p w14:paraId="320440BA" w14:textId="77777777" w:rsidR="00580324" w:rsidRDefault="00580324" w:rsidP="0013110F">
      <w:pPr>
        <w:pStyle w:val="ListParagraph"/>
        <w:numPr>
          <w:ilvl w:val="0"/>
          <w:numId w:val="28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r>
        <w:t>Leave Management</w:t>
      </w:r>
      <w:r w:rsidRPr="002445D4">
        <w:t xml:space="preserve"> System home page</w:t>
      </w:r>
      <w:r>
        <w:t>.</w:t>
      </w:r>
    </w:p>
    <w:p w14:paraId="6833E015" w14:textId="77777777" w:rsidR="00580324" w:rsidRDefault="00580324" w:rsidP="0013110F">
      <w:pPr>
        <w:pStyle w:val="ListParagraph"/>
        <w:numPr>
          <w:ilvl w:val="0"/>
          <w:numId w:val="28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29286E88" w14:textId="77777777" w:rsidR="00580324" w:rsidRDefault="00580324" w:rsidP="0013110F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Username</w:t>
      </w:r>
    </w:p>
    <w:p w14:paraId="0F251646" w14:textId="77777777" w:rsidR="00580324" w:rsidRDefault="00580324" w:rsidP="0013110F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Password</w:t>
      </w:r>
    </w:p>
    <w:p w14:paraId="1CD43E1E" w14:textId="77777777" w:rsidR="00580324" w:rsidRDefault="00580324" w:rsidP="0013110F">
      <w:pPr>
        <w:pStyle w:val="ListParagraph"/>
        <w:numPr>
          <w:ilvl w:val="0"/>
          <w:numId w:val="28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155FD1B4" w14:textId="77777777" w:rsidR="00580324" w:rsidRPr="00B22A32" w:rsidRDefault="00580324" w:rsidP="0013110F">
      <w:pPr>
        <w:pStyle w:val="ListParagraph"/>
        <w:numPr>
          <w:ilvl w:val="0"/>
          <w:numId w:val="28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7FCA0D6" w14:textId="19A474F2" w:rsidR="00580324" w:rsidRDefault="00580324" w:rsidP="0013110F">
      <w:pPr>
        <w:pStyle w:val="ListParagraph"/>
        <w:numPr>
          <w:ilvl w:val="0"/>
          <w:numId w:val="28"/>
        </w:numPr>
      </w:pPr>
      <w:r>
        <w:t>Apply for Leaves page is displayed.</w:t>
      </w:r>
    </w:p>
    <w:p w14:paraId="44C37676" w14:textId="5C732BA9" w:rsidR="00580324" w:rsidRDefault="00580324" w:rsidP="0013110F">
      <w:pPr>
        <w:pStyle w:val="ListParagraph"/>
        <w:numPr>
          <w:ilvl w:val="0"/>
          <w:numId w:val="28"/>
        </w:numPr>
      </w:pPr>
      <w:r>
        <w:t>User keeps the form blank and click on submit button.</w:t>
      </w:r>
    </w:p>
    <w:p w14:paraId="391037F1" w14:textId="69EF2A0B" w:rsidR="009F5790" w:rsidRDefault="00580324" w:rsidP="0013110F">
      <w:pPr>
        <w:pStyle w:val="ListParagraph"/>
        <w:numPr>
          <w:ilvl w:val="0"/>
          <w:numId w:val="28"/>
        </w:numPr>
      </w:pPr>
      <w:r>
        <w:t>System prompts the user to enter the Required details.</w:t>
      </w:r>
    </w:p>
    <w:p w14:paraId="172CC9DB" w14:textId="77777777" w:rsidR="0034267C" w:rsidRDefault="0034267C" w:rsidP="0013110F">
      <w:pPr>
        <w:pStyle w:val="ListParagraph"/>
      </w:pPr>
    </w:p>
    <w:p w14:paraId="1BE36AB2" w14:textId="77777777" w:rsidR="008745AD" w:rsidRPr="009F5790" w:rsidRDefault="008745AD" w:rsidP="0013110F">
      <w:pPr>
        <w:pStyle w:val="infoblue"/>
      </w:pPr>
    </w:p>
    <w:p w14:paraId="028B5EC2" w14:textId="789E036C" w:rsidR="009F5790" w:rsidRPr="009F5790" w:rsidRDefault="009F5790" w:rsidP="0013110F">
      <w:pPr>
        <w:pStyle w:val="StyleHeading1H1Mainheading1Heading1Heading10Head1h1Sec"/>
      </w:pPr>
      <w:bookmarkStart w:id="56" w:name="_Toc145125013"/>
      <w:bookmarkStart w:id="57" w:name="_Toc165439511"/>
      <w:bookmarkStart w:id="58" w:name="_Toc186019620"/>
      <w:bookmarkStart w:id="59" w:name="_Toc504982639"/>
      <w:r w:rsidRPr="009F5790">
        <w:t>Post Conditions</w:t>
      </w:r>
      <w:bookmarkEnd w:id="43"/>
      <w:bookmarkEnd w:id="56"/>
      <w:bookmarkEnd w:id="57"/>
      <w:bookmarkEnd w:id="58"/>
      <w:bookmarkEnd w:id="59"/>
    </w:p>
    <w:p w14:paraId="332A8832" w14:textId="77777777" w:rsidR="009F5790" w:rsidRPr="009F5790" w:rsidRDefault="009F5790" w:rsidP="0013110F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13110F">
            <w:r w:rsidRPr="009F5790">
              <w:lastRenderedPageBreak/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13110F">
            <w:r w:rsidRPr="009F5790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6CC29F9A" w:rsidR="007B41E9" w:rsidRPr="009F5790" w:rsidRDefault="006712D7" w:rsidP="0013110F">
            <w:r>
              <w:t>successful login to ITS</w:t>
            </w:r>
            <w:r w:rsidR="008745AD" w:rsidRPr="008745AD">
              <w:t xml:space="preserve"> on second attempt </w:t>
            </w:r>
            <w:r w:rsidR="008745AD" w:rsidRPr="008745AD">
              <w:rPr>
                <w:szCs w:val="22"/>
              </w:rPr>
              <w:t>AND USER Successfully</w:t>
            </w:r>
            <w:r>
              <w:rPr>
                <w:szCs w:val="22"/>
              </w:rPr>
              <w:t xml:space="preserve"> RAISES TICKET</w:t>
            </w:r>
          </w:p>
        </w:tc>
        <w:tc>
          <w:tcPr>
            <w:tcW w:w="5688" w:type="dxa"/>
          </w:tcPr>
          <w:p w14:paraId="7AD6974C" w14:textId="23FD5537" w:rsidR="007B41E9" w:rsidRPr="009F5790" w:rsidRDefault="007B41E9" w:rsidP="006712D7">
            <w:pPr>
              <w:pStyle w:val="infoblue"/>
            </w:pPr>
            <w:r w:rsidRPr="006F1289">
              <w:t>U</w:t>
            </w:r>
            <w:r w:rsidR="00D36775" w:rsidRPr="006F1289">
              <w:t>ser will be logged i</w:t>
            </w:r>
            <w:r w:rsidR="006712D7">
              <w:t>n to the ITS</w:t>
            </w:r>
            <w:r w:rsidRPr="006F1289">
              <w:t xml:space="preserve"> successfully and system should navigate user to the </w:t>
            </w:r>
            <w:r w:rsidR="006712D7">
              <w:t>Raise New Ticket form page and user raise ticket</w:t>
            </w:r>
            <w:r w:rsidR="008745AD" w:rsidRPr="006F1289">
              <w:t xml:space="preserve"> successfully</w:t>
            </w:r>
            <w:r w:rsidR="009321EB" w:rsidRPr="006F1289">
              <w:t>.</w:t>
            </w:r>
          </w:p>
        </w:tc>
      </w:tr>
      <w:tr w:rsidR="007B41E9" w:rsidRPr="007B41E9" w14:paraId="17525C3D" w14:textId="77777777" w:rsidTr="006712D7">
        <w:trPr>
          <w:trHeight w:val="552"/>
        </w:trPr>
        <w:tc>
          <w:tcPr>
            <w:tcW w:w="3168" w:type="dxa"/>
          </w:tcPr>
          <w:p w14:paraId="16F72E40" w14:textId="5C5DF636" w:rsidR="007B41E9" w:rsidRPr="007B41E9" w:rsidRDefault="006712D7" w:rsidP="006712D7">
            <w:r>
              <w:t>successful login to ITS</w:t>
            </w:r>
            <w:r w:rsidR="008745AD" w:rsidRPr="008745AD">
              <w:t xml:space="preserve"> on second attempt </w:t>
            </w:r>
            <w:r w:rsidR="008745AD" w:rsidRPr="008745AD">
              <w:rPr>
                <w:szCs w:val="22"/>
              </w:rPr>
              <w:t xml:space="preserve">AND USER Successfully </w:t>
            </w:r>
            <w:r>
              <w:rPr>
                <w:szCs w:val="22"/>
              </w:rPr>
              <w:t>RAISE TICKET</w:t>
            </w:r>
          </w:p>
        </w:tc>
        <w:tc>
          <w:tcPr>
            <w:tcW w:w="5688" w:type="dxa"/>
          </w:tcPr>
          <w:p w14:paraId="23B5FA5C" w14:textId="0871A65B" w:rsidR="007B41E9" w:rsidRPr="007B41E9" w:rsidRDefault="008745AD" w:rsidP="006712D7">
            <w:r>
              <w:t>User will be logged</w:t>
            </w:r>
            <w:r w:rsidR="006712D7">
              <w:t xml:space="preserve"> in to the ITS</w:t>
            </w:r>
            <w:r>
              <w:t xml:space="preserve"> successfully and </w:t>
            </w:r>
            <w:r w:rsidRPr="009F1100">
              <w:t xml:space="preserve">system </w:t>
            </w:r>
            <w:r>
              <w:t>should navigate</w:t>
            </w:r>
            <w:r w:rsidRPr="009F1100">
              <w:t xml:space="preserve"> user to the </w:t>
            </w:r>
            <w:r w:rsidR="006712D7">
              <w:t xml:space="preserve">Raise New Ticket form page </w:t>
            </w:r>
            <w:r w:rsidR="006712D7">
              <w:t>and user raise ticket</w:t>
            </w:r>
            <w:r>
              <w:t xml:space="preserve"> successfully</w:t>
            </w:r>
            <w:r w:rsidR="009321EB">
              <w:t>.</w:t>
            </w:r>
          </w:p>
        </w:tc>
      </w:tr>
      <w:tr w:rsidR="007B41E9" w:rsidRPr="007B41E9" w14:paraId="2CE33834" w14:textId="77777777" w:rsidTr="00062CBA">
        <w:tc>
          <w:tcPr>
            <w:tcW w:w="3168" w:type="dxa"/>
          </w:tcPr>
          <w:p w14:paraId="43DB0227" w14:textId="6D3FC550" w:rsidR="007B41E9" w:rsidRPr="007B41E9" w:rsidRDefault="007B41E9" w:rsidP="0013110F">
            <w:r w:rsidRPr="007B41E9">
              <w:t>Exceeded Login Attempts</w:t>
            </w:r>
          </w:p>
        </w:tc>
        <w:tc>
          <w:tcPr>
            <w:tcW w:w="5688" w:type="dxa"/>
          </w:tcPr>
          <w:p w14:paraId="42817C0F" w14:textId="381EC488" w:rsidR="007B41E9" w:rsidRPr="006F1289" w:rsidRDefault="007B41E9" w:rsidP="0013110F">
            <w:pPr>
              <w:pStyle w:val="infoblue"/>
            </w:pPr>
            <w:r w:rsidRPr="006F1289">
              <w:t>The system should suspend the user account and should inform the user that hi</w:t>
            </w:r>
            <w:r w:rsidR="009321EB" w:rsidRPr="006F1289">
              <w:t>s/her account has been blocked.</w:t>
            </w:r>
          </w:p>
          <w:p w14:paraId="43EE6D48" w14:textId="77777777" w:rsidR="007B41E9" w:rsidRPr="007B41E9" w:rsidRDefault="007B41E9" w:rsidP="0013110F"/>
        </w:tc>
      </w:tr>
      <w:tr w:rsidR="007B41E9" w:rsidRPr="007B41E9" w14:paraId="50EFF790" w14:textId="77777777" w:rsidTr="00062CBA">
        <w:tc>
          <w:tcPr>
            <w:tcW w:w="3168" w:type="dxa"/>
          </w:tcPr>
          <w:p w14:paraId="2A7601A8" w14:textId="0A07E087" w:rsidR="007B41E9" w:rsidRPr="007B41E9" w:rsidRDefault="007B41E9" w:rsidP="0013110F">
            <w:r w:rsidRPr="007B41E9">
              <w:t>Web Server Down</w:t>
            </w:r>
          </w:p>
        </w:tc>
        <w:tc>
          <w:tcPr>
            <w:tcW w:w="5688" w:type="dxa"/>
          </w:tcPr>
          <w:p w14:paraId="0C2A61A0" w14:textId="0F66607D" w:rsidR="007B41E9" w:rsidRPr="007B41E9" w:rsidRDefault="007B41E9" w:rsidP="0013110F">
            <w:pPr>
              <w:pStyle w:val="infoblue"/>
            </w:pPr>
            <w:r w:rsidRPr="006F1289">
              <w:t>The system should display an error message to the user regarding web server unavailability problem</w:t>
            </w:r>
            <w:r w:rsidR="009321EB" w:rsidRPr="006F1289">
              <w:t>.</w:t>
            </w:r>
          </w:p>
        </w:tc>
      </w:tr>
      <w:tr w:rsidR="007B41E9" w:rsidRPr="007B41E9" w14:paraId="1ADF802C" w14:textId="77777777" w:rsidTr="00062CBA">
        <w:tc>
          <w:tcPr>
            <w:tcW w:w="3168" w:type="dxa"/>
          </w:tcPr>
          <w:p w14:paraId="4092D321" w14:textId="0B44E0E5" w:rsidR="007B41E9" w:rsidRPr="007B41E9" w:rsidRDefault="007B41E9" w:rsidP="0013110F">
            <w:r w:rsidRPr="007B41E9">
              <w:t>Database Connectivity Error</w:t>
            </w:r>
          </w:p>
        </w:tc>
        <w:tc>
          <w:tcPr>
            <w:tcW w:w="5688" w:type="dxa"/>
          </w:tcPr>
          <w:p w14:paraId="5BBA7320" w14:textId="65904F09" w:rsidR="007B41E9" w:rsidRPr="007B41E9" w:rsidRDefault="007B41E9" w:rsidP="0013110F">
            <w:pPr>
              <w:pStyle w:val="infoblue"/>
            </w:pPr>
            <w:r w:rsidRPr="006F1289">
              <w:t>The system should display an error message to the user regarding the database connectivity problem</w:t>
            </w:r>
            <w:r w:rsidR="009321EB" w:rsidRPr="006F1289">
              <w:t>.</w:t>
            </w:r>
          </w:p>
        </w:tc>
      </w:tr>
      <w:tr w:rsidR="007B41E9" w:rsidRPr="007B41E9" w14:paraId="6BA3C325" w14:textId="77777777" w:rsidTr="00062CBA">
        <w:tc>
          <w:tcPr>
            <w:tcW w:w="3168" w:type="dxa"/>
          </w:tcPr>
          <w:p w14:paraId="22CE5F70" w14:textId="04824F77" w:rsidR="007B41E9" w:rsidRPr="007B41E9" w:rsidRDefault="007B41E9" w:rsidP="0013110F">
            <w:r w:rsidRPr="007B41E9">
              <w:t>Network Connectivity Error</w:t>
            </w:r>
          </w:p>
        </w:tc>
        <w:tc>
          <w:tcPr>
            <w:tcW w:w="5688" w:type="dxa"/>
          </w:tcPr>
          <w:p w14:paraId="62302261" w14:textId="6C34EBE0" w:rsidR="007B41E9" w:rsidRPr="007B41E9" w:rsidRDefault="007B41E9" w:rsidP="0013110F">
            <w:pPr>
              <w:pStyle w:val="infoblue"/>
            </w:pPr>
            <w:r w:rsidRPr="006F1289">
              <w:t>The system should display an error message to the user regarding the network connectivity problem</w:t>
            </w:r>
            <w:r w:rsidR="009321EB" w:rsidRPr="006F1289">
              <w:t>.</w:t>
            </w:r>
          </w:p>
        </w:tc>
      </w:tr>
      <w:tr w:rsidR="0034267C" w:rsidRPr="007B41E9" w14:paraId="0859670F" w14:textId="77777777" w:rsidTr="00062CBA">
        <w:tc>
          <w:tcPr>
            <w:tcW w:w="3168" w:type="dxa"/>
          </w:tcPr>
          <w:p w14:paraId="6DC3BA79" w14:textId="0DEE2A8B" w:rsidR="0034267C" w:rsidRPr="007B41E9" w:rsidRDefault="0034267C" w:rsidP="0013110F">
            <w:r>
              <w:t>User leaves the apply leave form blank and click on submit</w:t>
            </w:r>
          </w:p>
        </w:tc>
        <w:tc>
          <w:tcPr>
            <w:tcW w:w="5688" w:type="dxa"/>
          </w:tcPr>
          <w:p w14:paraId="08D5ACF8" w14:textId="04E2DCDC" w:rsidR="0034267C" w:rsidRPr="007B41E9" w:rsidRDefault="0034267C" w:rsidP="0013110F">
            <w:pPr>
              <w:pStyle w:val="infoblue"/>
            </w:pPr>
            <w:r w:rsidRPr="006F1289">
              <w:t>The System Prompts the user to enter all the required fields.</w:t>
            </w:r>
          </w:p>
        </w:tc>
      </w:tr>
    </w:tbl>
    <w:p w14:paraId="23EFDC96" w14:textId="77777777" w:rsidR="009F5790" w:rsidRPr="009F5790" w:rsidRDefault="009F5790" w:rsidP="0013110F"/>
    <w:p w14:paraId="43EE3B16" w14:textId="77777777" w:rsidR="009F5790" w:rsidRPr="009F5790" w:rsidRDefault="009F5790" w:rsidP="0013110F"/>
    <w:p w14:paraId="338C66C3" w14:textId="77777777" w:rsidR="009F5790" w:rsidRPr="009F5790" w:rsidRDefault="009F5790" w:rsidP="0013110F">
      <w:pPr>
        <w:pStyle w:val="StyleHeading1H1Mainheading1Heading1Heading10Head1h1Sec"/>
      </w:pPr>
      <w:bookmarkStart w:id="60" w:name="_Toc144299928"/>
      <w:bookmarkStart w:id="61" w:name="_Toc145125014"/>
      <w:bookmarkStart w:id="62" w:name="_Toc165439512"/>
      <w:bookmarkStart w:id="63" w:name="_Toc186019621"/>
      <w:bookmarkStart w:id="64" w:name="_Toc504982640"/>
      <w:r w:rsidRPr="009F5790">
        <w:t>Special Requirements</w:t>
      </w:r>
      <w:bookmarkEnd w:id="60"/>
      <w:bookmarkEnd w:id="61"/>
      <w:bookmarkEnd w:id="62"/>
      <w:bookmarkEnd w:id="63"/>
      <w:bookmarkEnd w:id="64"/>
    </w:p>
    <w:p w14:paraId="7F30F35B" w14:textId="10D0F466" w:rsidR="00524418" w:rsidRPr="0004791E" w:rsidRDefault="00524418" w:rsidP="0013110F">
      <w:pPr>
        <w:pStyle w:val="StyleHeading2Sub-headingH2ChapterNumberAppendixLetterchnh"/>
      </w:pPr>
      <w:bookmarkStart w:id="65" w:name="_Toc504982641"/>
      <w:r>
        <w:t>Performance</w:t>
      </w:r>
      <w:bookmarkEnd w:id="65"/>
      <w:r w:rsidRPr="0004791E">
        <w:t xml:space="preserve"> </w:t>
      </w:r>
    </w:p>
    <w:p w14:paraId="36F3F0B1" w14:textId="33AFE856" w:rsidR="00524418" w:rsidRPr="00DE247D" w:rsidRDefault="00D36775" w:rsidP="0013110F">
      <w:pPr>
        <w:pStyle w:val="ListParagraph"/>
        <w:numPr>
          <w:ilvl w:val="0"/>
          <w:numId w:val="18"/>
        </w:numPr>
      </w:pPr>
      <w:r>
        <w:t xml:space="preserve">The click on Ok button of login </w:t>
      </w:r>
      <w:r w:rsidR="00261AEF">
        <w:t>shall display th</w:t>
      </w:r>
      <w:r>
        <w:t>e</w:t>
      </w:r>
      <w:r w:rsidR="00261AEF">
        <w:t xml:space="preserve"> </w:t>
      </w:r>
      <w:r w:rsidR="004A0DB3">
        <w:t>home</w:t>
      </w:r>
      <w:r>
        <w:t xml:space="preserve"> page within </w:t>
      </w:r>
      <w:r w:rsidR="00261AEF">
        <w:t>5 seconds of user request</w:t>
      </w:r>
    </w:p>
    <w:p w14:paraId="1BB628C4" w14:textId="2BA3CA81" w:rsidR="00307C46" w:rsidRPr="0004791E" w:rsidRDefault="00307C46" w:rsidP="0013110F">
      <w:pPr>
        <w:pStyle w:val="StyleHeading2Sub-headingH2ChapterNumberAppendixLetterchnh"/>
      </w:pPr>
      <w:bookmarkStart w:id="66" w:name="_Toc504982643"/>
      <w:r>
        <w:t>User Interface</w:t>
      </w:r>
      <w:bookmarkEnd w:id="66"/>
      <w:r w:rsidRPr="0004791E">
        <w:t xml:space="preserve"> </w:t>
      </w:r>
    </w:p>
    <w:p w14:paraId="1DDA0646" w14:textId="6D188CDF" w:rsidR="009F5790" w:rsidRDefault="00A318D4" w:rsidP="0013110F">
      <w:pPr>
        <w:pStyle w:val="ListParagraph"/>
        <w:numPr>
          <w:ilvl w:val="1"/>
          <w:numId w:val="16"/>
        </w:numPr>
      </w:pPr>
      <w:r>
        <w:t xml:space="preserve">The </w:t>
      </w:r>
      <w:r w:rsidR="009B1AA4">
        <w:t>Labels of the form</w:t>
      </w:r>
      <w:r w:rsidR="00517857">
        <w:t xml:space="preserve"> shall be bold</w:t>
      </w:r>
    </w:p>
    <w:p w14:paraId="26121109" w14:textId="159652DC" w:rsidR="00517857" w:rsidRDefault="009B1AA4" w:rsidP="0013110F">
      <w:pPr>
        <w:pStyle w:val="ListParagraph"/>
        <w:numPr>
          <w:ilvl w:val="1"/>
          <w:numId w:val="16"/>
        </w:numPr>
      </w:pPr>
      <w:r>
        <w:t>All the by drop down menus should have a default option</w:t>
      </w:r>
    </w:p>
    <w:p w14:paraId="1E243CAB" w14:textId="5C720990" w:rsidR="00517857" w:rsidRDefault="009B1AA4" w:rsidP="0013110F">
      <w:pPr>
        <w:pStyle w:val="ListParagraph"/>
        <w:numPr>
          <w:ilvl w:val="1"/>
          <w:numId w:val="16"/>
        </w:numPr>
      </w:pPr>
      <w:r>
        <w:t>Mandatory fiels should be marked by astricks</w:t>
      </w:r>
    </w:p>
    <w:p w14:paraId="25B3E02F" w14:textId="08DE4EF9" w:rsidR="00517857" w:rsidRDefault="00517857" w:rsidP="0013110F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FCE4EB1" w14:textId="77777777" w:rsidR="008D7A48" w:rsidRDefault="008D7A48" w:rsidP="0013110F"/>
    <w:p w14:paraId="75481756" w14:textId="53EC842F" w:rsidR="00F8175B" w:rsidRPr="0004791E" w:rsidRDefault="00F8175B" w:rsidP="0013110F">
      <w:pPr>
        <w:pStyle w:val="StyleHeading2Sub-headingH2ChapterNumberAppendixLetterchnh"/>
      </w:pPr>
      <w:bookmarkStart w:id="67" w:name="_Toc504982644"/>
      <w:r>
        <w:t>Security</w:t>
      </w:r>
      <w:bookmarkEnd w:id="67"/>
    </w:p>
    <w:p w14:paraId="0E9A01BA" w14:textId="4540FEA8" w:rsidR="008D7A48" w:rsidRDefault="008D7A48" w:rsidP="0013110F">
      <w:pPr>
        <w:pStyle w:val="ListParagraph"/>
        <w:numPr>
          <w:ilvl w:val="0"/>
          <w:numId w:val="19"/>
        </w:numPr>
      </w:pPr>
      <w:r>
        <w:t>Remember my credential option should save username and password in html cookies.</w:t>
      </w:r>
    </w:p>
    <w:p w14:paraId="502F6280" w14:textId="77777777" w:rsidR="009F5790" w:rsidRPr="009F5790" w:rsidRDefault="009F5790" w:rsidP="0013110F">
      <w:pPr>
        <w:pStyle w:val="StyleHeading1H1Mainheading1Heading1Heading10Head1h1Sec"/>
      </w:pPr>
      <w:bookmarkStart w:id="68" w:name="_Toc144299929"/>
      <w:bookmarkStart w:id="69" w:name="_Toc145125015"/>
      <w:bookmarkStart w:id="70" w:name="_Toc165439513"/>
      <w:bookmarkStart w:id="71" w:name="_Toc186019622"/>
      <w:bookmarkStart w:id="72" w:name="_Toc504982645"/>
      <w:r w:rsidRPr="009F5790">
        <w:lastRenderedPageBreak/>
        <w:t>Extension Points</w:t>
      </w:r>
      <w:bookmarkEnd w:id="68"/>
      <w:bookmarkEnd w:id="69"/>
      <w:bookmarkEnd w:id="70"/>
      <w:bookmarkEnd w:id="71"/>
      <w:bookmarkEnd w:id="72"/>
    </w:p>
    <w:p w14:paraId="5198B509" w14:textId="3C32D344" w:rsidR="00DE247D" w:rsidRPr="0004791E" w:rsidRDefault="00DE247D" w:rsidP="0013110F">
      <w:pPr>
        <w:pStyle w:val="StyleHeading2Sub-headingH2ChapterNumberAppendixLetterchnh"/>
      </w:pPr>
      <w:bookmarkStart w:id="73" w:name="_Toc122945797"/>
      <w:bookmarkStart w:id="74" w:name="_Toc123634717"/>
      <w:bookmarkStart w:id="75" w:name="_Toc165439514"/>
      <w:bookmarkStart w:id="76" w:name="_Toc186019623"/>
      <w:bookmarkStart w:id="77" w:name="_Toc504982646"/>
      <w:r w:rsidRPr="0004791E">
        <w:t xml:space="preserve">Extension in </w:t>
      </w:r>
      <w:r>
        <w:t xml:space="preserve">Alternate Flow </w:t>
      </w:r>
      <w:r w:rsidR="00EA7593">
        <w:t xml:space="preserve"> </w:t>
      </w:r>
      <w:r>
        <w:t>1</w:t>
      </w:r>
      <w:r w:rsidRPr="0004791E">
        <w:t>:</w:t>
      </w:r>
      <w:bookmarkEnd w:id="77"/>
      <w:r w:rsidRPr="0004791E">
        <w:t xml:space="preserve"> </w:t>
      </w:r>
    </w:p>
    <w:p w14:paraId="62FF771A" w14:textId="77777777" w:rsidR="00DE247D" w:rsidRPr="00DE247D" w:rsidRDefault="00DE247D" w:rsidP="0013110F">
      <w:r w:rsidRPr="00DE247D">
        <w:t>In step 7, if the customer has entered wrong user credentials :</w:t>
      </w:r>
    </w:p>
    <w:p w14:paraId="3C62BE38" w14:textId="77777777" w:rsidR="006C53AA" w:rsidRDefault="006C53AA" w:rsidP="0013110F">
      <w:r>
        <w:t xml:space="preserve">1. </w:t>
      </w:r>
      <w:r w:rsidR="00DE247D" w:rsidRPr="00DE247D">
        <w:t>The system prompts the user to re-enter the credentials</w:t>
      </w:r>
    </w:p>
    <w:p w14:paraId="74CD0A73" w14:textId="77777777" w:rsidR="006C53AA" w:rsidRDefault="006C53AA" w:rsidP="0013110F">
      <w:r>
        <w:t xml:space="preserve">2. </w:t>
      </w:r>
      <w:r w:rsidR="00DE247D">
        <w:t>User e</w:t>
      </w:r>
      <w:r>
        <w:t>nters the username and password</w:t>
      </w:r>
    </w:p>
    <w:p w14:paraId="26249805" w14:textId="7D62D6F2" w:rsidR="00DE247D" w:rsidRPr="006C53AA" w:rsidRDefault="006C53AA" w:rsidP="0013110F">
      <w:r>
        <w:t xml:space="preserve">3. </w:t>
      </w:r>
      <w:r w:rsidR="00DE247D">
        <w:t xml:space="preserve">The system takes user to the </w:t>
      </w:r>
      <w:r w:rsidR="00DE247D" w:rsidRPr="00B22A32">
        <w:rPr>
          <w:b/>
        </w:rPr>
        <w:t>Step 3</w:t>
      </w:r>
      <w:r w:rsidR="00DE247D">
        <w:t xml:space="preserve"> of </w:t>
      </w:r>
      <w:r w:rsidR="00DE247D" w:rsidRPr="00B22A32">
        <w:rPr>
          <w:b/>
        </w:rPr>
        <w:t>Basic Flow</w:t>
      </w:r>
    </w:p>
    <w:p w14:paraId="79AAF70E" w14:textId="77777777" w:rsidR="006C53AA" w:rsidRDefault="006C53AA" w:rsidP="0013110F"/>
    <w:p w14:paraId="3B0CFABF" w14:textId="03D8A126" w:rsidR="009F5790" w:rsidRPr="009F5790" w:rsidRDefault="009F5790" w:rsidP="0013110F">
      <w:pPr>
        <w:pStyle w:val="StyleHeading1H1Mainheading1Heading1Heading10Head1h1Sec"/>
      </w:pPr>
      <w:bookmarkStart w:id="78" w:name="_Toc144299930"/>
      <w:bookmarkStart w:id="79" w:name="_Toc145125016"/>
      <w:bookmarkStart w:id="80" w:name="_Toc165439515"/>
      <w:bookmarkStart w:id="81" w:name="_Toc186019624"/>
      <w:bookmarkStart w:id="82" w:name="_Toc504982647"/>
      <w:bookmarkEnd w:id="73"/>
      <w:bookmarkEnd w:id="74"/>
      <w:bookmarkEnd w:id="75"/>
      <w:bookmarkEnd w:id="76"/>
      <w:r w:rsidRPr="009F5790">
        <w:t>Business Rules</w:t>
      </w:r>
      <w:bookmarkEnd w:id="78"/>
      <w:bookmarkEnd w:id="79"/>
      <w:bookmarkEnd w:id="80"/>
      <w:bookmarkEnd w:id="81"/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4"/>
        <w:gridCol w:w="3629"/>
        <w:gridCol w:w="2946"/>
      </w:tblGrid>
      <w:tr w:rsidR="009F5790" w:rsidRPr="009F5790" w14:paraId="5DA241AB" w14:textId="77777777" w:rsidTr="008D7A48">
        <w:trPr>
          <w:trHeight w:val="479"/>
          <w:tblHeader/>
        </w:trPr>
        <w:tc>
          <w:tcPr>
            <w:tcW w:w="2264" w:type="dxa"/>
            <w:shd w:val="clear" w:color="auto" w:fill="F3F3F3"/>
          </w:tcPr>
          <w:p w14:paraId="1ACB541A" w14:textId="77777777" w:rsidR="009F5790" w:rsidRPr="009F5790" w:rsidRDefault="009F5790" w:rsidP="0013110F">
            <w:r w:rsidRPr="009F5790">
              <w:t>Business Rule Name</w:t>
            </w:r>
          </w:p>
        </w:tc>
        <w:tc>
          <w:tcPr>
            <w:tcW w:w="3629" w:type="dxa"/>
            <w:shd w:val="clear" w:color="auto" w:fill="F3F3F3"/>
          </w:tcPr>
          <w:p w14:paraId="05661A87" w14:textId="77777777" w:rsidR="009F5790" w:rsidRPr="009F5790" w:rsidRDefault="009F5790" w:rsidP="0013110F">
            <w:r w:rsidRPr="009F5790">
              <w:t>Business Rule Description</w:t>
            </w:r>
          </w:p>
        </w:tc>
        <w:tc>
          <w:tcPr>
            <w:tcW w:w="2946" w:type="dxa"/>
            <w:shd w:val="clear" w:color="auto" w:fill="F3F3F3"/>
          </w:tcPr>
          <w:p w14:paraId="39145F8C" w14:textId="77777777" w:rsidR="009F5790" w:rsidRPr="009F5790" w:rsidRDefault="009F5790" w:rsidP="0013110F">
            <w:r w:rsidRPr="009F5790">
              <w:t>System action (if BR fails)</w:t>
            </w:r>
          </w:p>
        </w:tc>
      </w:tr>
      <w:tr w:rsidR="00026079" w:rsidRPr="00026079" w14:paraId="5E4F9659" w14:textId="77777777" w:rsidTr="008D7A48">
        <w:trPr>
          <w:trHeight w:val="894"/>
        </w:trPr>
        <w:tc>
          <w:tcPr>
            <w:tcW w:w="2264" w:type="dxa"/>
          </w:tcPr>
          <w:p w14:paraId="34BE25B9" w14:textId="59DE3875" w:rsidR="009F5790" w:rsidRPr="006F1289" w:rsidRDefault="000A2360" w:rsidP="0013110F">
            <w:pPr>
              <w:pStyle w:val="infoblue"/>
            </w:pPr>
            <w:r w:rsidRPr="006F1289">
              <w:t>BR01</w:t>
            </w:r>
          </w:p>
        </w:tc>
        <w:tc>
          <w:tcPr>
            <w:tcW w:w="3629" w:type="dxa"/>
          </w:tcPr>
          <w:p w14:paraId="7DB9F38F" w14:textId="5EF25AE9" w:rsidR="009F5790" w:rsidRPr="006F1289" w:rsidRDefault="000A2360" w:rsidP="0013110F">
            <w:pPr>
              <w:pStyle w:val="infoblue"/>
            </w:pPr>
            <w:r w:rsidRPr="006F1289">
              <w:t>User must be valid</w:t>
            </w:r>
          </w:p>
        </w:tc>
        <w:tc>
          <w:tcPr>
            <w:tcW w:w="2946" w:type="dxa"/>
          </w:tcPr>
          <w:p w14:paraId="61C1AE7B" w14:textId="4CEE7734" w:rsidR="009F5790" w:rsidRPr="006F1289" w:rsidRDefault="00DE7A69" w:rsidP="0013110F">
            <w:pPr>
              <w:pStyle w:val="infoblue"/>
            </w:pPr>
            <w:r w:rsidRPr="006F1289">
              <w:t>User is prompted to re-enter</w:t>
            </w:r>
            <w:r w:rsidR="00893E99" w:rsidRPr="006F1289">
              <w:t xml:space="preserve"> the login credentials</w:t>
            </w:r>
          </w:p>
        </w:tc>
      </w:tr>
      <w:tr w:rsidR="00026079" w:rsidRPr="00026079" w14:paraId="49347A52" w14:textId="77777777" w:rsidTr="008D7A48">
        <w:trPr>
          <w:trHeight w:val="894"/>
        </w:trPr>
        <w:tc>
          <w:tcPr>
            <w:tcW w:w="2264" w:type="dxa"/>
          </w:tcPr>
          <w:p w14:paraId="7155FEA1" w14:textId="7D4585CF" w:rsidR="000A2360" w:rsidRPr="006F1289" w:rsidRDefault="000A2360" w:rsidP="0013110F">
            <w:pPr>
              <w:pStyle w:val="infoblue"/>
            </w:pPr>
            <w:r w:rsidRPr="006F1289">
              <w:t>BR02</w:t>
            </w:r>
          </w:p>
        </w:tc>
        <w:tc>
          <w:tcPr>
            <w:tcW w:w="3629" w:type="dxa"/>
          </w:tcPr>
          <w:p w14:paraId="0B16553C" w14:textId="324A4E8E" w:rsidR="000A2360" w:rsidRPr="006F1289" w:rsidRDefault="008D7A48" w:rsidP="0013110F">
            <w:pPr>
              <w:pStyle w:val="infoblue"/>
            </w:pPr>
            <w:r w:rsidRPr="006F1289">
              <w:t>User can view his application status only by entering valid Application_Id</w:t>
            </w:r>
          </w:p>
        </w:tc>
        <w:tc>
          <w:tcPr>
            <w:tcW w:w="2946" w:type="dxa"/>
          </w:tcPr>
          <w:p w14:paraId="72D0A41A" w14:textId="44C2B8A8" w:rsidR="000A2360" w:rsidRPr="006F1289" w:rsidRDefault="008D7A48" w:rsidP="0013110F">
            <w:pPr>
              <w:pStyle w:val="infoblue"/>
            </w:pPr>
            <w:r w:rsidRPr="006F1289">
              <w:t>Displays error message “Invalid Application_Id”</w:t>
            </w:r>
          </w:p>
        </w:tc>
      </w:tr>
    </w:tbl>
    <w:p w14:paraId="2E47C33A" w14:textId="77777777" w:rsidR="009F5790" w:rsidRDefault="009F5790" w:rsidP="0013110F">
      <w:pPr>
        <w:pStyle w:val="CommentText"/>
      </w:pPr>
    </w:p>
    <w:p w14:paraId="1DE5C5A9" w14:textId="77777777" w:rsidR="009B1AA4" w:rsidRDefault="009B1AA4" w:rsidP="0013110F">
      <w:pPr>
        <w:pStyle w:val="CommentText"/>
      </w:pPr>
    </w:p>
    <w:p w14:paraId="12DCB0E6" w14:textId="77777777" w:rsidR="009B1AA4" w:rsidRDefault="009B1AA4" w:rsidP="0013110F">
      <w:pPr>
        <w:pStyle w:val="CommentText"/>
      </w:pPr>
    </w:p>
    <w:p w14:paraId="21199D48" w14:textId="77777777" w:rsidR="009B1AA4" w:rsidRPr="009F5790" w:rsidRDefault="009B1AA4" w:rsidP="0013110F">
      <w:pPr>
        <w:pStyle w:val="CommentText"/>
      </w:pPr>
    </w:p>
    <w:p w14:paraId="12195B52" w14:textId="77777777" w:rsidR="009F5790" w:rsidRPr="009F5790" w:rsidRDefault="009F5790" w:rsidP="0013110F">
      <w:pPr>
        <w:pStyle w:val="CommentText"/>
      </w:pPr>
    </w:p>
    <w:p w14:paraId="5FCAD465" w14:textId="77777777" w:rsidR="009F5790" w:rsidRPr="009F5790" w:rsidRDefault="009F5790" w:rsidP="0013110F">
      <w:pPr>
        <w:pStyle w:val="StyleHeading1H1Mainheading1Heading1Heading10Head1h1Sec"/>
      </w:pPr>
      <w:bookmarkStart w:id="83" w:name="_Toc144299931"/>
      <w:bookmarkStart w:id="84" w:name="_Toc145125017"/>
      <w:bookmarkStart w:id="85" w:name="_Toc165439516"/>
      <w:bookmarkStart w:id="86" w:name="_Toc186019625"/>
      <w:bookmarkStart w:id="87" w:name="_Toc504982648"/>
      <w:r w:rsidRPr="009F5790">
        <w:lastRenderedPageBreak/>
        <w:t>Diagrams</w:t>
      </w:r>
      <w:bookmarkEnd w:id="83"/>
      <w:bookmarkEnd w:id="84"/>
      <w:bookmarkEnd w:id="85"/>
      <w:bookmarkEnd w:id="86"/>
      <w:bookmarkEnd w:id="87"/>
    </w:p>
    <w:p w14:paraId="5DED885D" w14:textId="3CE2CCC2" w:rsidR="00132C4A" w:rsidRDefault="009F5790" w:rsidP="00D44462">
      <w:pPr>
        <w:pStyle w:val="StyleHeading2Sub-headingH2ChapterNumberAppendixLetterchnh"/>
      </w:pPr>
      <w:bookmarkStart w:id="88" w:name="_Toc144299932"/>
      <w:bookmarkStart w:id="89" w:name="_Toc145125018"/>
      <w:bookmarkStart w:id="90" w:name="_Toc165439517"/>
      <w:bookmarkStart w:id="91" w:name="_Toc186019626"/>
      <w:bookmarkStart w:id="92" w:name="_Toc504982649"/>
      <w:r w:rsidRPr="009F5790">
        <w:t>Use Case Diagram</w:t>
      </w:r>
      <w:bookmarkEnd w:id="88"/>
      <w:bookmarkEnd w:id="89"/>
      <w:bookmarkEnd w:id="90"/>
      <w:bookmarkEnd w:id="91"/>
      <w:r w:rsidR="00794598">
        <w:t xml:space="preserve"> for</w:t>
      </w:r>
      <w:bookmarkEnd w:id="92"/>
      <w:r w:rsidR="00794598">
        <w:t xml:space="preserve"> </w:t>
      </w:r>
    </w:p>
    <w:p w14:paraId="63D61281" w14:textId="77777777" w:rsidR="00D44462" w:rsidRDefault="00D44462" w:rsidP="00D44462">
      <w:pPr>
        <w:pStyle w:val="StyleHeading2Sub-headingH2ChapterNumberAppendixLetterchnh"/>
      </w:pPr>
    </w:p>
    <w:p w14:paraId="29281F77" w14:textId="3BFB43A6" w:rsidR="009F5790" w:rsidRPr="009F5790" w:rsidRDefault="00D44462" w:rsidP="0013110F">
      <w:pPr>
        <w:pStyle w:val="infoblue"/>
      </w:pPr>
      <w:r>
        <w:rPr>
          <w:noProof/>
          <w:lang w:val="en-US"/>
        </w:rPr>
        <w:drawing>
          <wp:inline distT="0" distB="0" distL="0" distR="0" wp14:anchorId="315EF8B8" wp14:editId="6D24EE9C">
            <wp:extent cx="6479540" cy="518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13110F"/>
    <w:p w14:paraId="35E2DE9C" w14:textId="77777777" w:rsidR="009F5790" w:rsidRPr="009F5790" w:rsidRDefault="009F5790" w:rsidP="0013110F">
      <w:pPr>
        <w:pStyle w:val="StyleHeading1H1Mainheading1Heading1Heading10Head1h1Sec"/>
      </w:pPr>
      <w:bookmarkStart w:id="93" w:name="_Toc144299934"/>
      <w:bookmarkStart w:id="94" w:name="_Toc145125020"/>
      <w:bookmarkStart w:id="95" w:name="_Toc165439519"/>
      <w:bookmarkStart w:id="96" w:name="_Toc186019628"/>
      <w:bookmarkStart w:id="97" w:name="_Toc504982650"/>
      <w:r w:rsidRPr="009F5790">
        <w:lastRenderedPageBreak/>
        <w:t>Scenarios</w:t>
      </w:r>
      <w:bookmarkEnd w:id="93"/>
      <w:bookmarkEnd w:id="94"/>
      <w:bookmarkEnd w:id="95"/>
      <w:bookmarkEnd w:id="96"/>
      <w:bookmarkEnd w:id="97"/>
    </w:p>
    <w:p w14:paraId="472550AD" w14:textId="77777777" w:rsidR="009F5790" w:rsidRPr="009F5790" w:rsidRDefault="009F5790" w:rsidP="0013110F">
      <w:pPr>
        <w:pStyle w:val="StyleHeading2Sub-headingH2ChapterNumberAppendixLetterchnh"/>
      </w:pPr>
      <w:bookmarkStart w:id="98" w:name="_Toc144299935"/>
      <w:bookmarkStart w:id="99" w:name="_Toc145125021"/>
      <w:bookmarkStart w:id="100" w:name="_Toc165439520"/>
      <w:bookmarkStart w:id="101" w:name="_Toc186019629"/>
      <w:bookmarkStart w:id="102" w:name="_Toc504982651"/>
      <w:r w:rsidRPr="009F5790">
        <w:t>Success Scenarios</w:t>
      </w:r>
      <w:bookmarkEnd w:id="98"/>
      <w:bookmarkEnd w:id="99"/>
      <w:bookmarkEnd w:id="100"/>
      <w:bookmarkEnd w:id="101"/>
      <w:bookmarkEnd w:id="102"/>
    </w:p>
    <w:p w14:paraId="51113A37" w14:textId="0DB104EA" w:rsidR="009F5790" w:rsidRPr="009F5790" w:rsidRDefault="009F5790" w:rsidP="0013110F"/>
    <w:p w14:paraId="5425D086" w14:textId="23C62CFE" w:rsidR="00D44462" w:rsidRDefault="009B1AA4" w:rsidP="00D44462">
      <w:pPr>
        <w:pStyle w:val="NormalNotesBulleted"/>
        <w:numPr>
          <w:ilvl w:val="0"/>
          <w:numId w:val="7"/>
        </w:numPr>
      </w:pPr>
      <w:r>
        <w:t>S</w:t>
      </w:r>
      <w:r w:rsidR="00D44462">
        <w:t>uccessful login to ITS</w:t>
      </w:r>
      <w:r w:rsidRPr="008745AD">
        <w:t xml:space="preserve"> on second attempt AND USER Successfully</w:t>
      </w:r>
      <w:bookmarkStart w:id="103" w:name="_Toc144299936"/>
      <w:bookmarkStart w:id="104" w:name="_Toc145125022"/>
      <w:bookmarkStart w:id="105" w:name="_Toc165439521"/>
      <w:bookmarkStart w:id="106" w:name="_Toc186019630"/>
      <w:bookmarkStart w:id="107" w:name="_Toc504982652"/>
      <w:r w:rsidR="00D44462">
        <w:t xml:space="preserve"> RAISE TICKET</w:t>
      </w:r>
    </w:p>
    <w:p w14:paraId="17B36821" w14:textId="49BD9213" w:rsidR="009F5790" w:rsidRPr="009F5790" w:rsidRDefault="009F5790" w:rsidP="00D44462">
      <w:pPr>
        <w:pStyle w:val="NormalNotesBulleted"/>
        <w:numPr>
          <w:ilvl w:val="0"/>
          <w:numId w:val="7"/>
        </w:numPr>
      </w:pPr>
      <w:r w:rsidRPr="009F5790">
        <w:t>Failure Scenarios</w:t>
      </w:r>
      <w:bookmarkEnd w:id="103"/>
      <w:bookmarkEnd w:id="104"/>
      <w:bookmarkEnd w:id="105"/>
      <w:bookmarkEnd w:id="106"/>
      <w:bookmarkEnd w:id="107"/>
    </w:p>
    <w:p w14:paraId="67A8A301" w14:textId="77777777" w:rsidR="00982C75" w:rsidRPr="00F258A6" w:rsidRDefault="00982C75" w:rsidP="0013110F">
      <w:pPr>
        <w:pStyle w:val="NormalNotesBulleted"/>
        <w:numPr>
          <w:ilvl w:val="0"/>
          <w:numId w:val="7"/>
        </w:numPr>
      </w:pPr>
      <w:r w:rsidRPr="00F258A6">
        <w:t>Exceeded Login Attempts</w:t>
      </w:r>
    </w:p>
    <w:p w14:paraId="4B82413E" w14:textId="77777777" w:rsidR="00982C75" w:rsidRPr="00F258A6" w:rsidRDefault="00982C75" w:rsidP="0013110F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13110F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Default="00982C75" w:rsidP="0013110F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56691844" w14:textId="7657AAFE" w:rsidR="009B1AA4" w:rsidRPr="00F258A6" w:rsidRDefault="009B1AA4" w:rsidP="0013110F">
      <w:pPr>
        <w:pStyle w:val="NormalNotesBulleted"/>
        <w:numPr>
          <w:ilvl w:val="0"/>
          <w:numId w:val="7"/>
        </w:numPr>
      </w:pPr>
      <w:r>
        <w:t>User leaves the apply leave form blank and click on submit</w:t>
      </w:r>
    </w:p>
    <w:p w14:paraId="1260B627" w14:textId="39A41F91" w:rsidR="009F5790" w:rsidRPr="009F5790" w:rsidRDefault="00982C75" w:rsidP="0013110F">
      <w:r>
        <w:tab/>
      </w:r>
    </w:p>
    <w:p w14:paraId="2338ADB1" w14:textId="77777777" w:rsidR="009F5790" w:rsidRPr="009F5790" w:rsidRDefault="009F5790" w:rsidP="0013110F"/>
    <w:p w14:paraId="506C29A1" w14:textId="77777777" w:rsidR="009F5790" w:rsidRPr="009F5790" w:rsidRDefault="009F5790" w:rsidP="0013110F">
      <w:pPr>
        <w:pStyle w:val="StyleHeading1H1Mainheading1Heading1Heading10Head1h1Sec"/>
      </w:pPr>
      <w:bookmarkStart w:id="108" w:name="_Toc144299937"/>
      <w:bookmarkStart w:id="109" w:name="_Toc145125023"/>
      <w:bookmarkStart w:id="110" w:name="_Toc165439522"/>
      <w:bookmarkStart w:id="111" w:name="_Toc186019631"/>
      <w:bookmarkStart w:id="112" w:name="_Toc504982653"/>
      <w:r w:rsidRPr="009F5790">
        <w:t>Issues</w:t>
      </w:r>
      <w:bookmarkEnd w:id="108"/>
      <w:bookmarkEnd w:id="109"/>
      <w:bookmarkEnd w:id="110"/>
      <w:bookmarkEnd w:id="111"/>
      <w:bookmarkEnd w:id="112"/>
    </w:p>
    <w:p w14:paraId="3B4B31B3" w14:textId="596163D2" w:rsidR="009F5790" w:rsidRPr="00D26199" w:rsidRDefault="00B95EBB" w:rsidP="0013110F">
      <w:pPr>
        <w:pStyle w:val="NormalNotesBulleted"/>
        <w:numPr>
          <w:ilvl w:val="0"/>
          <w:numId w:val="7"/>
        </w:numPr>
      </w:pPr>
      <w:r w:rsidRPr="00D26199">
        <w:t>What is the maximum size of username and password that a user can have ?</w:t>
      </w:r>
    </w:p>
    <w:p w14:paraId="2FA2F15C" w14:textId="2683FA0D" w:rsidR="00B95EBB" w:rsidRPr="00D26199" w:rsidRDefault="00B95EBB" w:rsidP="0013110F">
      <w:pPr>
        <w:pStyle w:val="NormalNotesBulleted"/>
        <w:numPr>
          <w:ilvl w:val="0"/>
          <w:numId w:val="7"/>
        </w:numPr>
      </w:pPr>
      <w:r w:rsidRPr="00D26199">
        <w:t>What if the user is blocked after invalid login attempts for three times ?</w:t>
      </w:r>
    </w:p>
    <w:p w14:paraId="7CC62646" w14:textId="77777777" w:rsidR="009F5790" w:rsidRPr="009F5790" w:rsidRDefault="009F5790" w:rsidP="0013110F">
      <w:pPr>
        <w:pStyle w:val="StyleHeading1H1Mainheading1Heading1Heading10Head1h1Sec"/>
      </w:pPr>
      <w:bookmarkStart w:id="113" w:name="_Toc144299938"/>
      <w:bookmarkStart w:id="114" w:name="_Toc145125024"/>
      <w:bookmarkStart w:id="115" w:name="_Toc165439523"/>
      <w:bookmarkStart w:id="116" w:name="_Toc186019632"/>
      <w:bookmarkStart w:id="117" w:name="_Toc504982654"/>
      <w:r w:rsidRPr="009F5790">
        <w:t>UI Specifications</w:t>
      </w:r>
      <w:bookmarkEnd w:id="113"/>
      <w:bookmarkEnd w:id="114"/>
      <w:bookmarkEnd w:id="115"/>
      <w:bookmarkEnd w:id="116"/>
      <w:bookmarkEnd w:id="117"/>
    </w:p>
    <w:p w14:paraId="58B743EA" w14:textId="77777777" w:rsidR="009F5790" w:rsidRPr="009F5790" w:rsidRDefault="009F5790" w:rsidP="0013110F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13110F"/>
    <w:p w14:paraId="0A1EEE56" w14:textId="77777777" w:rsidR="009F5790" w:rsidRPr="009F5790" w:rsidRDefault="009F5790" w:rsidP="0013110F"/>
    <w:p w14:paraId="5FAA00E1" w14:textId="77777777" w:rsidR="009F5790" w:rsidRPr="009F5790" w:rsidRDefault="009F5790" w:rsidP="0013110F"/>
    <w:p w14:paraId="3D5D1008" w14:textId="77777777" w:rsidR="009F5790" w:rsidRPr="001C4D77" w:rsidRDefault="009F5790" w:rsidP="0013110F">
      <w:pPr>
        <w:pStyle w:val="StyleHeading1H1Mainheading1Heading1Heading10Head1h1Sec"/>
      </w:pPr>
      <w:bookmarkStart w:id="118" w:name="_Toc144299939"/>
      <w:bookmarkStart w:id="119" w:name="_Toc145125025"/>
      <w:bookmarkStart w:id="120" w:name="_Toc165439524"/>
      <w:bookmarkStart w:id="121" w:name="_Toc186019633"/>
      <w:bookmarkStart w:id="122" w:name="_Toc504982655"/>
      <w:r w:rsidRPr="001C4D77">
        <w:t>Inter System Dependencies</w:t>
      </w:r>
      <w:bookmarkEnd w:id="118"/>
      <w:bookmarkEnd w:id="119"/>
      <w:bookmarkEnd w:id="120"/>
      <w:bookmarkEnd w:id="121"/>
      <w:bookmarkEnd w:id="122"/>
    </w:p>
    <w:p w14:paraId="5896F56D" w14:textId="165EF33F" w:rsidR="009F5790" w:rsidRPr="009F5790" w:rsidRDefault="009F5790" w:rsidP="0013110F">
      <w:r w:rsidRPr="009F5790">
        <w:rPr>
          <w:b/>
        </w:rPr>
        <w:t xml:space="preserve">Module: </w:t>
      </w:r>
      <w:r w:rsidR="00D44462">
        <w:rPr>
          <w:b/>
        </w:rPr>
        <w:t>‘Raise New Ticket</w:t>
      </w:r>
      <w:r w:rsidR="006C53AA">
        <w:t xml:space="preserve">’ gets impacted due to : </w:t>
      </w:r>
    </w:p>
    <w:p w14:paraId="32524964" w14:textId="77777777" w:rsidR="009F5790" w:rsidRPr="009F5790" w:rsidRDefault="009F5790" w:rsidP="0013110F"/>
    <w:p w14:paraId="19D63F4C" w14:textId="56620F51" w:rsidR="009F5790" w:rsidRPr="009F5790" w:rsidRDefault="009F5790" w:rsidP="0013110F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13110F"/>
    <w:p w14:paraId="7E34014E" w14:textId="324F2203" w:rsidR="009F5790" w:rsidRPr="009F5790" w:rsidRDefault="009F5790" w:rsidP="0013110F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</w:t>
      </w:r>
      <w:r w:rsidR="00D44462">
        <w:t>user tries to raise ticket</w:t>
      </w:r>
      <w:bookmarkStart w:id="123" w:name="_GoBack"/>
      <w:bookmarkEnd w:id="123"/>
      <w:r w:rsidR="006C53AA">
        <w:t xml:space="preserve"> witho</w:t>
      </w:r>
      <w:r w:rsidR="00DE7A69">
        <w:t>ut login, he should be denied to do so</w:t>
      </w:r>
      <w:r w:rsidR="006C53AA">
        <w:t xml:space="preserve">. </w:t>
      </w:r>
    </w:p>
    <w:p w14:paraId="2C231003" w14:textId="77777777" w:rsidR="009F5790" w:rsidRPr="009F5790" w:rsidRDefault="009F5790" w:rsidP="0013110F"/>
    <w:p w14:paraId="2304A5FD" w14:textId="77777777" w:rsidR="009F5790" w:rsidRPr="009F5790" w:rsidRDefault="009F5790" w:rsidP="0013110F">
      <w:pPr>
        <w:pStyle w:val="StyleHeading1H1Mainheading1Heading1Heading10Head1h1Sec"/>
      </w:pPr>
      <w:bookmarkStart w:id="124" w:name="_Toc144299940"/>
      <w:bookmarkStart w:id="125" w:name="_Toc145125026"/>
      <w:bookmarkStart w:id="126" w:name="_Toc165439525"/>
      <w:bookmarkStart w:id="127" w:name="_Toc186019634"/>
      <w:bookmarkStart w:id="128" w:name="_Toc504982656"/>
      <w:r w:rsidRPr="009F5790">
        <w:t>Integratio</w:t>
      </w:r>
      <w:bookmarkEnd w:id="124"/>
      <w:bookmarkEnd w:id="125"/>
      <w:r w:rsidRPr="009F5790">
        <w:t>n with an already existing System of the &lt;&lt;Customer&gt;&gt;</w:t>
      </w:r>
      <w:bookmarkEnd w:id="126"/>
      <w:bookmarkEnd w:id="127"/>
      <w:bookmarkEnd w:id="128"/>
    </w:p>
    <w:p w14:paraId="0460A58B" w14:textId="77777777" w:rsidR="009F5790" w:rsidRPr="009F5790" w:rsidRDefault="009F5790" w:rsidP="0013110F"/>
    <w:p w14:paraId="0ABB75AE" w14:textId="77777777" w:rsidR="009F5790" w:rsidRPr="00D26199" w:rsidRDefault="009F5790" w:rsidP="0013110F">
      <w:r w:rsidRPr="00D26199">
        <w:t>&lt;&lt; This is especially applicable if the project at hand is an enhancement to an existing system.&gt;&gt;</w:t>
      </w:r>
    </w:p>
    <w:p w14:paraId="549E3FD1" w14:textId="77777777" w:rsidR="009F5790" w:rsidRPr="009F5790" w:rsidRDefault="009F5790" w:rsidP="0013110F"/>
    <w:p w14:paraId="50AD47E6" w14:textId="77777777" w:rsidR="009F5790" w:rsidRPr="009F5790" w:rsidRDefault="009F5790" w:rsidP="0013110F">
      <w:pPr>
        <w:pStyle w:val="StyleHeading1H1Mainheading1Heading1Heading10Head1h1Sec"/>
      </w:pPr>
      <w:bookmarkStart w:id="129" w:name="_Toc144299941"/>
      <w:bookmarkStart w:id="130" w:name="_Toc145125027"/>
      <w:bookmarkStart w:id="131" w:name="_Toc165439526"/>
      <w:bookmarkStart w:id="132" w:name="_Toc186019635"/>
      <w:bookmarkStart w:id="133" w:name="_Toc504982657"/>
      <w:r w:rsidRPr="009F5790">
        <w:lastRenderedPageBreak/>
        <w:t>Assumptions</w:t>
      </w:r>
      <w:bookmarkEnd w:id="129"/>
      <w:bookmarkEnd w:id="130"/>
      <w:bookmarkEnd w:id="131"/>
      <w:bookmarkEnd w:id="132"/>
      <w:bookmarkEnd w:id="133"/>
    </w:p>
    <w:p w14:paraId="22AC17C0" w14:textId="77777777" w:rsidR="009F5790" w:rsidRPr="009F5790" w:rsidRDefault="009F5790" w:rsidP="0013110F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13110F"/>
    <w:p w14:paraId="133AC3F5" w14:textId="77777777" w:rsidR="009F5790" w:rsidRPr="009F5790" w:rsidRDefault="009F5790" w:rsidP="0013110F">
      <w:r w:rsidRPr="009F5790">
        <w:br w:type="page"/>
      </w:r>
    </w:p>
    <w:p w14:paraId="507C4500" w14:textId="77777777" w:rsidR="009F5790" w:rsidRPr="009F5790" w:rsidRDefault="009F5790" w:rsidP="0013110F"/>
    <w:p w14:paraId="4A6FF747" w14:textId="77777777" w:rsidR="009F5790" w:rsidRPr="009F5790" w:rsidRDefault="009F5790" w:rsidP="0013110F"/>
    <w:p w14:paraId="446E364F" w14:textId="57EF95A0" w:rsidR="009F5790" w:rsidRPr="001C4D77" w:rsidRDefault="009F5790" w:rsidP="0013110F">
      <w:r w:rsidRPr="001C4D77">
        <w:t>REVISION HISTORY OF THE WORK PRODUCT</w:t>
      </w:r>
    </w:p>
    <w:p w14:paraId="53265488" w14:textId="0EEBBB8F" w:rsidR="009F5790" w:rsidRPr="001C4D77" w:rsidRDefault="009F5790" w:rsidP="0013110F">
      <w:r w:rsidRPr="001C4D77">
        <w:t>&lt;to be maintained by projects&gt;</w:t>
      </w:r>
    </w:p>
    <w:p w14:paraId="0085CB76" w14:textId="77777777" w:rsidR="009F5790" w:rsidRPr="009F5790" w:rsidRDefault="009F5790" w:rsidP="0013110F"/>
    <w:p w14:paraId="27DB307B" w14:textId="77777777" w:rsidR="009F5790" w:rsidRPr="009F5790" w:rsidRDefault="009F5790" w:rsidP="0013110F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13110F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13110F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13110F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13110F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13110F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13110F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13110F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13110F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13110F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13110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13110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13110F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13110F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13110F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13110F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13110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13110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13110F"/>
        </w:tc>
      </w:tr>
    </w:tbl>
    <w:p w14:paraId="4690480B" w14:textId="77777777" w:rsidR="009F5790" w:rsidRPr="009F5790" w:rsidRDefault="009F5790" w:rsidP="0013110F"/>
    <w:p w14:paraId="5E49A99B" w14:textId="687C11B2" w:rsidR="00DD3DC0" w:rsidRPr="009F5790" w:rsidRDefault="00DD3DC0" w:rsidP="0013110F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33306" w14:textId="77777777" w:rsidR="0071467C" w:rsidRDefault="0071467C" w:rsidP="0013110F">
      <w:r>
        <w:separator/>
      </w:r>
    </w:p>
    <w:p w14:paraId="03796332" w14:textId="77777777" w:rsidR="0071467C" w:rsidRDefault="0071467C" w:rsidP="0013110F"/>
    <w:p w14:paraId="62DF2BDC" w14:textId="77777777" w:rsidR="0071467C" w:rsidRDefault="0071467C" w:rsidP="0013110F"/>
    <w:p w14:paraId="26A287B1" w14:textId="77777777" w:rsidR="0071467C" w:rsidRDefault="0071467C" w:rsidP="0013110F"/>
    <w:p w14:paraId="443C52F0" w14:textId="77777777" w:rsidR="0071467C" w:rsidRDefault="0071467C" w:rsidP="0013110F"/>
    <w:p w14:paraId="59469F85" w14:textId="77777777" w:rsidR="0071467C" w:rsidRDefault="0071467C" w:rsidP="0013110F"/>
  </w:endnote>
  <w:endnote w:type="continuationSeparator" w:id="0">
    <w:p w14:paraId="347241D0" w14:textId="77777777" w:rsidR="0071467C" w:rsidRDefault="0071467C" w:rsidP="0013110F">
      <w:r>
        <w:continuationSeparator/>
      </w:r>
    </w:p>
    <w:p w14:paraId="1E5386E8" w14:textId="77777777" w:rsidR="0071467C" w:rsidRDefault="0071467C" w:rsidP="0013110F"/>
    <w:p w14:paraId="056B2A8E" w14:textId="77777777" w:rsidR="0071467C" w:rsidRDefault="0071467C" w:rsidP="0013110F"/>
    <w:p w14:paraId="7B4C4CDE" w14:textId="77777777" w:rsidR="0071467C" w:rsidRDefault="0071467C" w:rsidP="0013110F"/>
    <w:p w14:paraId="392DE533" w14:textId="77777777" w:rsidR="0071467C" w:rsidRDefault="0071467C" w:rsidP="0013110F"/>
    <w:p w14:paraId="30BE9571" w14:textId="77777777" w:rsidR="0071467C" w:rsidRDefault="0071467C" w:rsidP="001311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13110F" w:rsidRDefault="0013110F" w:rsidP="0013110F">
    <w:pPr>
      <w:pStyle w:val="Footer"/>
    </w:pPr>
  </w:p>
  <w:p w14:paraId="5E49A9DD" w14:textId="77777777" w:rsidR="0013110F" w:rsidRDefault="0013110F" w:rsidP="0013110F"/>
  <w:p w14:paraId="4F1246D0" w14:textId="77777777" w:rsidR="0013110F" w:rsidRDefault="0013110F" w:rsidP="0013110F"/>
  <w:p w14:paraId="2F6CC1CB" w14:textId="77777777" w:rsidR="0013110F" w:rsidRDefault="0013110F" w:rsidP="0013110F"/>
  <w:p w14:paraId="6EA8DA5B" w14:textId="77777777" w:rsidR="0013110F" w:rsidRDefault="0013110F" w:rsidP="0013110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13110F" w:rsidRDefault="0013110F" w:rsidP="0013110F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13110F" w:rsidRPr="00D318E1" w:rsidRDefault="0013110F" w:rsidP="0013110F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7817C8">
          <w:rPr>
            <w:b/>
            <w:noProof/>
            <w:lang w:val="fr-FR"/>
          </w:rPr>
          <w:t>13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7817C8">
          <w:rPr>
            <w:noProof/>
            <w:lang w:val="fr-FR"/>
          </w:rPr>
          <w:t>16</w:t>
        </w:r>
        <w:r>
          <w:rPr>
            <w:lang w:val="fr-FR"/>
          </w:rPr>
          <w:fldChar w:fldCharType="end"/>
        </w:r>
      </w:sdtContent>
    </w:sdt>
  </w:p>
  <w:p w14:paraId="5E49A9DF" w14:textId="77777777" w:rsidR="0013110F" w:rsidRDefault="0013110F" w:rsidP="0013110F"/>
  <w:p w14:paraId="5E49A9E0" w14:textId="77777777" w:rsidR="0013110F" w:rsidRDefault="0013110F" w:rsidP="0013110F"/>
  <w:p w14:paraId="5E49A9E1" w14:textId="77777777" w:rsidR="0013110F" w:rsidRDefault="0013110F" w:rsidP="0013110F"/>
  <w:p w14:paraId="5E49A9E2" w14:textId="1842743F" w:rsidR="0013110F" w:rsidRDefault="0013110F" w:rsidP="0013110F"/>
  <w:p w14:paraId="48726609" w14:textId="23A45DB7" w:rsidR="0013110F" w:rsidRPr="005E7574" w:rsidRDefault="0013110F" w:rsidP="0013110F">
    <w:r>
      <w:t>Capgemini Internal</w:t>
    </w:r>
  </w:p>
  <w:p w14:paraId="48DD6EF0" w14:textId="77777777" w:rsidR="0013110F" w:rsidRDefault="0013110F" w:rsidP="0013110F"/>
  <w:p w14:paraId="2AA8F8D8" w14:textId="77777777" w:rsidR="0013110F" w:rsidRDefault="0013110F" w:rsidP="0013110F"/>
  <w:p w14:paraId="78D181C9" w14:textId="77777777" w:rsidR="0013110F" w:rsidRDefault="0013110F" w:rsidP="0013110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C04C4" w14:textId="77777777" w:rsidR="0071467C" w:rsidRDefault="0071467C" w:rsidP="0013110F">
      <w:r>
        <w:separator/>
      </w:r>
    </w:p>
    <w:p w14:paraId="7CCFB030" w14:textId="77777777" w:rsidR="0071467C" w:rsidRDefault="0071467C" w:rsidP="0013110F"/>
    <w:p w14:paraId="46A70B3C" w14:textId="77777777" w:rsidR="0071467C" w:rsidRDefault="0071467C" w:rsidP="0013110F"/>
    <w:p w14:paraId="1166E8EC" w14:textId="77777777" w:rsidR="0071467C" w:rsidRDefault="0071467C" w:rsidP="0013110F"/>
    <w:p w14:paraId="34025D55" w14:textId="77777777" w:rsidR="0071467C" w:rsidRDefault="0071467C" w:rsidP="0013110F"/>
    <w:p w14:paraId="59C3572D" w14:textId="77777777" w:rsidR="0071467C" w:rsidRDefault="0071467C" w:rsidP="0013110F"/>
  </w:footnote>
  <w:footnote w:type="continuationSeparator" w:id="0">
    <w:p w14:paraId="74D264CE" w14:textId="77777777" w:rsidR="0071467C" w:rsidRDefault="0071467C" w:rsidP="0013110F">
      <w:r>
        <w:continuationSeparator/>
      </w:r>
    </w:p>
    <w:p w14:paraId="46722314" w14:textId="77777777" w:rsidR="0071467C" w:rsidRDefault="0071467C" w:rsidP="0013110F"/>
    <w:p w14:paraId="23B89401" w14:textId="77777777" w:rsidR="0071467C" w:rsidRDefault="0071467C" w:rsidP="0013110F"/>
    <w:p w14:paraId="7B12A6C1" w14:textId="77777777" w:rsidR="0071467C" w:rsidRDefault="0071467C" w:rsidP="0013110F"/>
    <w:p w14:paraId="15942364" w14:textId="77777777" w:rsidR="0071467C" w:rsidRDefault="0071467C" w:rsidP="0013110F"/>
    <w:p w14:paraId="6F1E6EBE" w14:textId="77777777" w:rsidR="0071467C" w:rsidRDefault="0071467C" w:rsidP="001311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13110F" w:rsidRDefault="0013110F" w:rsidP="0013110F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13110F" w:rsidRDefault="0013110F" w:rsidP="0013110F"/>
  <w:p w14:paraId="195F69AB" w14:textId="77777777" w:rsidR="0013110F" w:rsidRDefault="0013110F" w:rsidP="0013110F"/>
  <w:p w14:paraId="3AAB0591" w14:textId="77777777" w:rsidR="0013110F" w:rsidRDefault="0013110F" w:rsidP="0013110F"/>
  <w:p w14:paraId="648B6FA2" w14:textId="77777777" w:rsidR="0013110F" w:rsidRDefault="0013110F" w:rsidP="0013110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13110F" w:rsidRPr="003308F8" w:rsidRDefault="0013110F" w:rsidP="0013110F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val="en-US" w:eastAsia="en-US"/>
      </w:rPr>
      <w:drawing>
        <wp:anchor distT="0" distB="0" distL="114300" distR="114300" simplePos="0" relativeHeight="25165824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13110F" w:rsidRDefault="0013110F" w:rsidP="0013110F"/>
  <w:p w14:paraId="5E49A9DB" w14:textId="77777777" w:rsidR="0013110F" w:rsidRDefault="0013110F" w:rsidP="0013110F"/>
  <w:p w14:paraId="699F2CC6" w14:textId="77777777" w:rsidR="0013110F" w:rsidRDefault="0013110F" w:rsidP="0013110F"/>
  <w:p w14:paraId="6B954302" w14:textId="77777777" w:rsidR="0013110F" w:rsidRDefault="0013110F" w:rsidP="0013110F"/>
  <w:p w14:paraId="3FAEEEF9" w14:textId="77777777" w:rsidR="0013110F" w:rsidRDefault="0013110F" w:rsidP="0013110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13110F" w:rsidRDefault="0013110F" w:rsidP="0013110F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C45A4"/>
    <w:multiLevelType w:val="hybridMultilevel"/>
    <w:tmpl w:val="245C2F1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528E6"/>
    <w:multiLevelType w:val="hybridMultilevel"/>
    <w:tmpl w:val="8FF40AAA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F709A"/>
    <w:multiLevelType w:val="hybridMultilevel"/>
    <w:tmpl w:val="D436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07B36"/>
    <w:multiLevelType w:val="hybridMultilevel"/>
    <w:tmpl w:val="86A4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51B25AF8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576E6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3"/>
  </w:num>
  <w:num w:numId="3">
    <w:abstractNumId w:val="12"/>
  </w:num>
  <w:num w:numId="4">
    <w:abstractNumId w:val="28"/>
  </w:num>
  <w:num w:numId="5">
    <w:abstractNumId w:val="10"/>
  </w:num>
  <w:num w:numId="6">
    <w:abstractNumId w:val="18"/>
  </w:num>
  <w:num w:numId="7">
    <w:abstractNumId w:val="14"/>
  </w:num>
  <w:num w:numId="8">
    <w:abstractNumId w:val="0"/>
  </w:num>
  <w:num w:numId="9">
    <w:abstractNumId w:val="1"/>
  </w:num>
  <w:num w:numId="10">
    <w:abstractNumId w:val="20"/>
  </w:num>
  <w:num w:numId="11">
    <w:abstractNumId w:val="9"/>
  </w:num>
  <w:num w:numId="12">
    <w:abstractNumId w:val="22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7"/>
  </w:num>
  <w:num w:numId="19">
    <w:abstractNumId w:val="2"/>
  </w:num>
  <w:num w:numId="20">
    <w:abstractNumId w:val="25"/>
  </w:num>
  <w:num w:numId="21">
    <w:abstractNumId w:val="24"/>
  </w:num>
  <w:num w:numId="22">
    <w:abstractNumId w:val="11"/>
  </w:num>
  <w:num w:numId="23">
    <w:abstractNumId w:val="21"/>
  </w:num>
  <w:num w:numId="24">
    <w:abstractNumId w:val="26"/>
  </w:num>
  <w:num w:numId="25">
    <w:abstractNumId w:val="26"/>
  </w:num>
  <w:num w:numId="26">
    <w:abstractNumId w:val="26"/>
  </w:num>
  <w:num w:numId="27">
    <w:abstractNumId w:val="23"/>
  </w:num>
  <w:num w:numId="28">
    <w:abstractNumId w:val="19"/>
  </w:num>
  <w:num w:numId="29">
    <w:abstractNumId w:val="17"/>
  </w:num>
  <w:num w:numId="30">
    <w:abstractNumId w:val="15"/>
  </w:num>
  <w:num w:numId="31">
    <w:abstractNumId w:val="16"/>
  </w:num>
  <w:num w:numId="32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17D93"/>
    <w:rsid w:val="0002149A"/>
    <w:rsid w:val="00026079"/>
    <w:rsid w:val="000601C3"/>
    <w:rsid w:val="00062CBA"/>
    <w:rsid w:val="0008331A"/>
    <w:rsid w:val="00096043"/>
    <w:rsid w:val="000A2360"/>
    <w:rsid w:val="000B3CB3"/>
    <w:rsid w:val="000C5717"/>
    <w:rsid w:val="000E00E7"/>
    <w:rsid w:val="0012666F"/>
    <w:rsid w:val="0013110F"/>
    <w:rsid w:val="00132C4A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2D96"/>
    <w:rsid w:val="001C4D77"/>
    <w:rsid w:val="00201D1D"/>
    <w:rsid w:val="00202535"/>
    <w:rsid w:val="00233482"/>
    <w:rsid w:val="00255D88"/>
    <w:rsid w:val="002572DB"/>
    <w:rsid w:val="0026052B"/>
    <w:rsid w:val="00261AEF"/>
    <w:rsid w:val="00277103"/>
    <w:rsid w:val="002D0988"/>
    <w:rsid w:val="002F046F"/>
    <w:rsid w:val="002F2F8C"/>
    <w:rsid w:val="00303E5A"/>
    <w:rsid w:val="00307C46"/>
    <w:rsid w:val="003308F8"/>
    <w:rsid w:val="00332A79"/>
    <w:rsid w:val="00334B92"/>
    <w:rsid w:val="00342563"/>
    <w:rsid w:val="0034267C"/>
    <w:rsid w:val="00363E88"/>
    <w:rsid w:val="00395294"/>
    <w:rsid w:val="003952B2"/>
    <w:rsid w:val="003E795D"/>
    <w:rsid w:val="004027C9"/>
    <w:rsid w:val="004347D3"/>
    <w:rsid w:val="004447F9"/>
    <w:rsid w:val="00470377"/>
    <w:rsid w:val="00472619"/>
    <w:rsid w:val="00472B48"/>
    <w:rsid w:val="00472DB3"/>
    <w:rsid w:val="004A0DB3"/>
    <w:rsid w:val="004A7DCD"/>
    <w:rsid w:val="004B0FFF"/>
    <w:rsid w:val="004C3902"/>
    <w:rsid w:val="004D06AF"/>
    <w:rsid w:val="004E7445"/>
    <w:rsid w:val="004F6444"/>
    <w:rsid w:val="00517857"/>
    <w:rsid w:val="00524418"/>
    <w:rsid w:val="00530E5A"/>
    <w:rsid w:val="0053544D"/>
    <w:rsid w:val="00552AEE"/>
    <w:rsid w:val="00556AEE"/>
    <w:rsid w:val="0057522F"/>
    <w:rsid w:val="00580324"/>
    <w:rsid w:val="005920F8"/>
    <w:rsid w:val="005B3604"/>
    <w:rsid w:val="005D4827"/>
    <w:rsid w:val="005E5169"/>
    <w:rsid w:val="005E7574"/>
    <w:rsid w:val="00605B2D"/>
    <w:rsid w:val="006349A0"/>
    <w:rsid w:val="006403D2"/>
    <w:rsid w:val="00641FA0"/>
    <w:rsid w:val="0064586A"/>
    <w:rsid w:val="00667576"/>
    <w:rsid w:val="006712D7"/>
    <w:rsid w:val="006A615C"/>
    <w:rsid w:val="006B0A33"/>
    <w:rsid w:val="006C53AA"/>
    <w:rsid w:val="006D0299"/>
    <w:rsid w:val="006F1289"/>
    <w:rsid w:val="006F3974"/>
    <w:rsid w:val="0071467C"/>
    <w:rsid w:val="00763C64"/>
    <w:rsid w:val="00775844"/>
    <w:rsid w:val="007817C8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22284"/>
    <w:rsid w:val="00845C8A"/>
    <w:rsid w:val="00850205"/>
    <w:rsid w:val="008562C2"/>
    <w:rsid w:val="00871582"/>
    <w:rsid w:val="008745AD"/>
    <w:rsid w:val="00882A5D"/>
    <w:rsid w:val="00893E99"/>
    <w:rsid w:val="00897131"/>
    <w:rsid w:val="008A7999"/>
    <w:rsid w:val="008B6B15"/>
    <w:rsid w:val="008D0A08"/>
    <w:rsid w:val="008D1CF1"/>
    <w:rsid w:val="008D3B5E"/>
    <w:rsid w:val="008D634D"/>
    <w:rsid w:val="008D7A48"/>
    <w:rsid w:val="008E15A0"/>
    <w:rsid w:val="009020ED"/>
    <w:rsid w:val="0091275A"/>
    <w:rsid w:val="00925C0D"/>
    <w:rsid w:val="009321EB"/>
    <w:rsid w:val="00935785"/>
    <w:rsid w:val="009410F1"/>
    <w:rsid w:val="009768DB"/>
    <w:rsid w:val="00982C75"/>
    <w:rsid w:val="0098706E"/>
    <w:rsid w:val="009A6B54"/>
    <w:rsid w:val="009A7052"/>
    <w:rsid w:val="009B1AA4"/>
    <w:rsid w:val="009B2788"/>
    <w:rsid w:val="009B4999"/>
    <w:rsid w:val="009C3E39"/>
    <w:rsid w:val="009F0A34"/>
    <w:rsid w:val="009F5790"/>
    <w:rsid w:val="00A10DE5"/>
    <w:rsid w:val="00A1407A"/>
    <w:rsid w:val="00A26D0A"/>
    <w:rsid w:val="00A318D4"/>
    <w:rsid w:val="00A33C06"/>
    <w:rsid w:val="00A65EC7"/>
    <w:rsid w:val="00A971EE"/>
    <w:rsid w:val="00AA3B75"/>
    <w:rsid w:val="00AC4943"/>
    <w:rsid w:val="00AE6300"/>
    <w:rsid w:val="00AE6C7C"/>
    <w:rsid w:val="00AE763E"/>
    <w:rsid w:val="00AF402D"/>
    <w:rsid w:val="00AF5631"/>
    <w:rsid w:val="00B136BF"/>
    <w:rsid w:val="00B231E6"/>
    <w:rsid w:val="00B34985"/>
    <w:rsid w:val="00B45EA4"/>
    <w:rsid w:val="00B53DC1"/>
    <w:rsid w:val="00B764C5"/>
    <w:rsid w:val="00B80750"/>
    <w:rsid w:val="00B90CF5"/>
    <w:rsid w:val="00B95EBB"/>
    <w:rsid w:val="00BB51C9"/>
    <w:rsid w:val="00C00F8B"/>
    <w:rsid w:val="00C13A48"/>
    <w:rsid w:val="00C16330"/>
    <w:rsid w:val="00C20FBF"/>
    <w:rsid w:val="00C24AC2"/>
    <w:rsid w:val="00C3602B"/>
    <w:rsid w:val="00C37DC8"/>
    <w:rsid w:val="00C57E5C"/>
    <w:rsid w:val="00C65776"/>
    <w:rsid w:val="00C82F93"/>
    <w:rsid w:val="00C84AE8"/>
    <w:rsid w:val="00C84F35"/>
    <w:rsid w:val="00C934E4"/>
    <w:rsid w:val="00C97676"/>
    <w:rsid w:val="00CA5FF3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36775"/>
    <w:rsid w:val="00D40824"/>
    <w:rsid w:val="00D44462"/>
    <w:rsid w:val="00D55179"/>
    <w:rsid w:val="00D62EB9"/>
    <w:rsid w:val="00D771E4"/>
    <w:rsid w:val="00DC40E6"/>
    <w:rsid w:val="00DD3832"/>
    <w:rsid w:val="00DD3DC0"/>
    <w:rsid w:val="00DE247D"/>
    <w:rsid w:val="00DE7A69"/>
    <w:rsid w:val="00E12319"/>
    <w:rsid w:val="00E218F1"/>
    <w:rsid w:val="00E26304"/>
    <w:rsid w:val="00E701E7"/>
    <w:rsid w:val="00E70BC1"/>
    <w:rsid w:val="00E778A4"/>
    <w:rsid w:val="00EA36BC"/>
    <w:rsid w:val="00EA7593"/>
    <w:rsid w:val="00EB60A3"/>
    <w:rsid w:val="00ED7534"/>
    <w:rsid w:val="00F023CC"/>
    <w:rsid w:val="00F11BF2"/>
    <w:rsid w:val="00F168BA"/>
    <w:rsid w:val="00F27F5E"/>
    <w:rsid w:val="00F31BF2"/>
    <w:rsid w:val="00F56846"/>
    <w:rsid w:val="00F76F15"/>
    <w:rsid w:val="00F77762"/>
    <w:rsid w:val="00F8175B"/>
    <w:rsid w:val="00F81AAB"/>
    <w:rsid w:val="00F8410D"/>
    <w:rsid w:val="00F9573D"/>
    <w:rsid w:val="00FC181B"/>
    <w:rsid w:val="00FD5844"/>
    <w:rsid w:val="00FE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D35CEE9A-0C7E-4C37-8A36-9193C8AE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3110F"/>
    <w:pPr>
      <w:spacing w:after="0" w:line="240" w:lineRule="auto"/>
      <w:jc w:val="center"/>
    </w:pPr>
    <w:rPr>
      <w:rFonts w:ascii="Arial" w:eastAsia="Times New Roman" w:hAnsi="Arial" w:cs="Arial"/>
      <w:bCs/>
      <w:iCs/>
      <w:sz w:val="20"/>
      <w:szCs w:val="20"/>
      <w:lang w:val="en-GB"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 w:val="0"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 w:val="0"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 w:val="0"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 w:val="0"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110F"/>
    <w:pPr>
      <w:spacing w:after="100"/>
      <w:jc w:val="both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</w:pPr>
    <w:rPr>
      <w:rFonts w:eastAsia="MS Mincho" w:cs="Times New Roman"/>
      <w:b/>
      <w:bCs w:val="0"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outlineLvl w:val="1"/>
    </w:pPr>
    <w:rPr>
      <w:rFonts w:eastAsia="MS Mincho"/>
      <w:b/>
      <w:bCs w:val="0"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 w:val="0"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 w:val="0"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 w:val="0"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 w:val="0"/>
      <w:color w:val="0000FF"/>
      <w:lang w:eastAsia="en-US"/>
    </w:rPr>
  </w:style>
  <w:style w:type="paragraph" w:customStyle="1" w:styleId="PageTitle">
    <w:name w:val="Page Title"/>
    <w:basedOn w:val="Normal"/>
    <w:next w:val="Title"/>
    <w:rsid w:val="009F5790"/>
    <w:rPr>
      <w:rFonts w:ascii="Trebuchet MS" w:hAnsi="Trebuchet MS" w:cs="Times New Roman"/>
      <w:sz w:val="36"/>
      <w:szCs w:val="36"/>
      <w:lang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 w:val="0"/>
      <w:smallCaps/>
      <w:szCs w:val="24"/>
      <w:lang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Pages>16</Pages>
  <Words>2357</Words>
  <Characters>13437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Ojha, Hilor</cp:lastModifiedBy>
  <cp:revision>2</cp:revision>
  <dcterms:created xsi:type="dcterms:W3CDTF">2018-01-29T05:42:00Z</dcterms:created>
  <dcterms:modified xsi:type="dcterms:W3CDTF">2018-01-29T05:42:00Z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